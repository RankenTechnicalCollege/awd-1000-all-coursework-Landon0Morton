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9681" w14:textId="77777777" w:rsidR="004A36F3" w:rsidRDefault="004A36F3" w:rsidP="004A36F3">
      <w:pPr>
        <w:pStyle w:val="Chapternumber"/>
      </w:pPr>
      <w:bookmarkStart w:id="0" w:name="_Toc40777199"/>
      <w:bookmarkStart w:id="1" w:name="_Toc59514570"/>
      <w:r>
        <w:t xml:space="preserve">Chapter </w:t>
      </w:r>
      <w:bookmarkEnd w:id="0"/>
      <w:bookmarkEnd w:id="1"/>
      <w:r>
        <w:t>1</w:t>
      </w:r>
    </w:p>
    <w:p w14:paraId="5687D1DE" w14:textId="1D19FD7A" w:rsidR="004A36F3" w:rsidRDefault="0094758F" w:rsidP="004A36F3">
      <w:pPr>
        <w:pStyle w:val="Chaptertitle"/>
      </w:pPr>
      <w:r w:rsidRPr="0094758F">
        <w:t>How to code and run your first apps</w:t>
      </w:r>
    </w:p>
    <w:p w14:paraId="338B1262" w14:textId="77777777" w:rsidR="004A36F3" w:rsidRDefault="004A36F3" w:rsidP="004A36F3">
      <w:pPr>
        <w:pStyle w:val="Heading3"/>
      </w:pPr>
      <w:r>
        <w:t>Objectives</w:t>
      </w:r>
    </w:p>
    <w:p w14:paraId="794D002E" w14:textId="77777777" w:rsidR="004A36F3" w:rsidRDefault="004A36F3" w:rsidP="004A36F3">
      <w:pPr>
        <w:pStyle w:val="Heading4"/>
      </w:pPr>
      <w:r>
        <w:t>Applied</w:t>
      </w:r>
    </w:p>
    <w:p w14:paraId="3438BDFA" w14:textId="77777777" w:rsidR="00C01620" w:rsidRDefault="00C01620" w:rsidP="00C01620">
      <w:pPr>
        <w:pStyle w:val="Bulleteditem"/>
        <w:numPr>
          <w:ilvl w:val="0"/>
          <w:numId w:val="3"/>
        </w:numPr>
      </w:pPr>
      <w:r>
        <w:t>Use VS Code to edit HTML, CSS, and JavaScript files.</w:t>
      </w:r>
    </w:p>
    <w:p w14:paraId="7FDCFFE0" w14:textId="4092E5F0" w:rsidR="00C01620" w:rsidRDefault="00C01620" w:rsidP="00C01620">
      <w:pPr>
        <w:pStyle w:val="Bulleteditem"/>
        <w:numPr>
          <w:ilvl w:val="0"/>
          <w:numId w:val="3"/>
        </w:numPr>
      </w:pPr>
      <w:r>
        <w:t>Use an extension with VS Code to run an app</w:t>
      </w:r>
      <w:r w:rsidR="00215600">
        <w:t xml:space="preserve"> in a web browser</w:t>
      </w:r>
      <w:r>
        <w:t>.</w:t>
      </w:r>
    </w:p>
    <w:p w14:paraId="1A0CE8F6" w14:textId="14DFD483" w:rsidR="004A36F3" w:rsidRDefault="008841B9" w:rsidP="004A36F3">
      <w:pPr>
        <w:pStyle w:val="Bulleteditem"/>
        <w:numPr>
          <w:ilvl w:val="0"/>
          <w:numId w:val="3"/>
        </w:numPr>
      </w:pPr>
      <w:r>
        <w:t xml:space="preserve">Use </w:t>
      </w:r>
      <w:r w:rsidR="00BE55B8">
        <w:t xml:space="preserve">Chrome </w:t>
      </w:r>
      <w:r>
        <w:t>to r</w:t>
      </w:r>
      <w:r w:rsidR="004A36F3">
        <w:t xml:space="preserve">un JavaScript </w:t>
      </w:r>
      <w:r w:rsidR="001F6D5F">
        <w:t>app</w:t>
      </w:r>
      <w:r w:rsidR="004A36F3">
        <w:t>s that are on your computer</w:t>
      </w:r>
      <w:r w:rsidR="00C01620">
        <w:t xml:space="preserve"> or the internet</w:t>
      </w:r>
      <w:r w:rsidR="004A36F3">
        <w:t>.</w:t>
      </w:r>
    </w:p>
    <w:p w14:paraId="7C51EFC5" w14:textId="42D4B15F" w:rsidR="004A36F3" w:rsidRDefault="004A36F3" w:rsidP="004A36F3">
      <w:pPr>
        <w:pStyle w:val="Bulleteditem"/>
        <w:numPr>
          <w:ilvl w:val="0"/>
          <w:numId w:val="3"/>
        </w:numPr>
      </w:pPr>
      <w:r>
        <w:t xml:space="preserve">Use Chrome’s developer tools to find the statement that caused an error in </w:t>
      </w:r>
      <w:r w:rsidR="00444D28">
        <w:t xml:space="preserve">an </w:t>
      </w:r>
      <w:r w:rsidR="001F6D5F">
        <w:t>app</w:t>
      </w:r>
      <w:r>
        <w:t>.</w:t>
      </w:r>
    </w:p>
    <w:p w14:paraId="006F15F2" w14:textId="77777777" w:rsidR="004A36F3" w:rsidRDefault="004A36F3" w:rsidP="004A36F3">
      <w:pPr>
        <w:pStyle w:val="Heading4"/>
      </w:pPr>
      <w:r>
        <w:t>Knowledge</w:t>
      </w:r>
    </w:p>
    <w:p w14:paraId="40A98DD3" w14:textId="69F010BB" w:rsidR="004A36F3" w:rsidRDefault="004A36F3" w:rsidP="004A36F3">
      <w:pPr>
        <w:pStyle w:val="Bulleteditem"/>
        <w:numPr>
          <w:ilvl w:val="0"/>
          <w:numId w:val="2"/>
        </w:numPr>
      </w:pPr>
      <w:r>
        <w:t xml:space="preserve">Describe the components of a web </w:t>
      </w:r>
      <w:r w:rsidR="001F6D5F">
        <w:t>app</w:t>
      </w:r>
      <w:r>
        <w:t>.</w:t>
      </w:r>
    </w:p>
    <w:p w14:paraId="43B2B83C" w14:textId="77777777" w:rsidR="004A36F3" w:rsidRDefault="004A36F3" w:rsidP="004A36F3">
      <w:pPr>
        <w:pStyle w:val="Bulleteditem"/>
        <w:numPr>
          <w:ilvl w:val="0"/>
          <w:numId w:val="2"/>
        </w:numPr>
      </w:pPr>
      <w:r>
        <w:t>Describe HTTP requests and responses.</w:t>
      </w:r>
    </w:p>
    <w:p w14:paraId="3A52C045" w14:textId="61B03F61" w:rsidR="004A36F3" w:rsidRDefault="004A36F3" w:rsidP="004A36F3">
      <w:pPr>
        <w:pStyle w:val="Bulleteditem"/>
        <w:numPr>
          <w:ilvl w:val="0"/>
          <w:numId w:val="2"/>
        </w:numPr>
      </w:pPr>
      <w:r>
        <w:t>Distinguish between static web pages and dynamic web pages.</w:t>
      </w:r>
    </w:p>
    <w:p w14:paraId="13A6F52E" w14:textId="68523816" w:rsidR="004A36F3" w:rsidRDefault="004A36F3" w:rsidP="004A36F3">
      <w:pPr>
        <w:pStyle w:val="Bulleteditem"/>
        <w:numPr>
          <w:ilvl w:val="0"/>
          <w:numId w:val="2"/>
        </w:numPr>
      </w:pPr>
      <w:r>
        <w:t xml:space="preserve">Describe the use of JavaScript </w:t>
      </w:r>
      <w:r w:rsidR="00DE08EF">
        <w:t xml:space="preserve">in a web </w:t>
      </w:r>
      <w:r w:rsidR="001F6D5F">
        <w:t>app</w:t>
      </w:r>
      <w:r>
        <w:t>.</w:t>
      </w:r>
    </w:p>
    <w:p w14:paraId="7080B212" w14:textId="495201D3" w:rsidR="00F46B47" w:rsidRDefault="00F46B47" w:rsidP="00F46B47">
      <w:pPr>
        <w:pStyle w:val="Bulleteditem"/>
        <w:numPr>
          <w:ilvl w:val="0"/>
          <w:numId w:val="2"/>
        </w:numPr>
      </w:pPr>
      <w:r>
        <w:t>Describe the ECMAScript specification.</w:t>
      </w:r>
    </w:p>
    <w:p w14:paraId="4F115180" w14:textId="03798908" w:rsidR="007C6C14" w:rsidRDefault="007C6C14" w:rsidP="00F46B47">
      <w:pPr>
        <w:pStyle w:val="Bulleteditem"/>
        <w:numPr>
          <w:ilvl w:val="0"/>
          <w:numId w:val="2"/>
        </w:numPr>
      </w:pPr>
      <w:r>
        <w:t>Describe a basic process for detecting syntax errors and runtime errors.</w:t>
      </w:r>
    </w:p>
    <w:p w14:paraId="11943D0F" w14:textId="77777777" w:rsidR="004A36F3" w:rsidRDefault="004A36F3" w:rsidP="004A36F3">
      <w:pPr>
        <w:pStyle w:val="Chapternumber"/>
      </w:pPr>
      <w:r>
        <w:lastRenderedPageBreak/>
        <w:t>Chapter 2</w:t>
      </w:r>
    </w:p>
    <w:p w14:paraId="7EF72357" w14:textId="453CAE95" w:rsidR="004A36F3" w:rsidRDefault="0094758F" w:rsidP="004A36F3">
      <w:pPr>
        <w:pStyle w:val="Chaptertitle"/>
      </w:pPr>
      <w:r w:rsidRPr="0094758F">
        <w:t>How to get started with JavaScript</w:t>
      </w:r>
    </w:p>
    <w:p w14:paraId="6A13B7F7" w14:textId="77777777" w:rsidR="004A36F3" w:rsidRDefault="004A36F3" w:rsidP="004A36F3">
      <w:pPr>
        <w:pStyle w:val="Heading3"/>
      </w:pPr>
      <w:r>
        <w:t>Objectives</w:t>
      </w:r>
    </w:p>
    <w:p w14:paraId="11856636" w14:textId="77777777" w:rsidR="004A36F3" w:rsidRDefault="004A36F3" w:rsidP="004A36F3">
      <w:pPr>
        <w:pStyle w:val="Heading4"/>
      </w:pPr>
      <w:r>
        <w:t>Applied</w:t>
      </w:r>
    </w:p>
    <w:p w14:paraId="329BEE99" w14:textId="6B13E970" w:rsidR="004A07B8" w:rsidRDefault="004A07B8" w:rsidP="00EE540A">
      <w:pPr>
        <w:pStyle w:val="Bulleteditem"/>
        <w:numPr>
          <w:ilvl w:val="0"/>
          <w:numId w:val="22"/>
        </w:numPr>
      </w:pPr>
      <w:r>
        <w:t xml:space="preserve">Code block </w:t>
      </w:r>
      <w:r w:rsidR="00CC2400">
        <w:t xml:space="preserve">comments </w:t>
      </w:r>
      <w:r>
        <w:t>and single-line comments.</w:t>
      </w:r>
    </w:p>
    <w:p w14:paraId="13861F4C" w14:textId="47A3BA2B" w:rsidR="004A07B8" w:rsidRDefault="004A07B8" w:rsidP="00EE540A">
      <w:pPr>
        <w:pStyle w:val="Bulleteditem"/>
        <w:numPr>
          <w:ilvl w:val="0"/>
          <w:numId w:val="22"/>
        </w:numPr>
      </w:pPr>
      <w:r>
        <w:t>Declare and initialize variables and constants of the number, string, and Boolean data types.</w:t>
      </w:r>
    </w:p>
    <w:p w14:paraId="31A3A640" w14:textId="6C80604D" w:rsidR="004A07B8" w:rsidRDefault="0096409E" w:rsidP="00EE540A">
      <w:pPr>
        <w:pStyle w:val="Bulleteditem"/>
        <w:numPr>
          <w:ilvl w:val="0"/>
          <w:numId w:val="22"/>
        </w:numPr>
      </w:pPr>
      <w:r>
        <w:t xml:space="preserve">Code </w:t>
      </w:r>
      <w:r w:rsidR="004A07B8">
        <w:t xml:space="preserve">expressions </w:t>
      </w:r>
      <w:r>
        <w:t xml:space="preserve">that use arithmetic operators </w:t>
      </w:r>
      <w:r w:rsidR="004A07B8">
        <w:t>and methods from the Math and Number objects.</w:t>
      </w:r>
    </w:p>
    <w:p w14:paraId="5F34499E" w14:textId="77777777" w:rsidR="00B965FB" w:rsidRDefault="00B965FB" w:rsidP="00B965FB">
      <w:pPr>
        <w:pStyle w:val="Bulleteditem"/>
        <w:numPr>
          <w:ilvl w:val="0"/>
          <w:numId w:val="22"/>
        </w:numPr>
      </w:pPr>
      <w:r>
        <w:t>Use the console object to display data to a browser’s debugging console.</w:t>
      </w:r>
    </w:p>
    <w:p w14:paraId="62914890" w14:textId="4386EF44" w:rsidR="004A07B8" w:rsidRDefault="004A07B8" w:rsidP="00EE540A">
      <w:pPr>
        <w:pStyle w:val="Bulleteditem"/>
        <w:numPr>
          <w:ilvl w:val="0"/>
          <w:numId w:val="22"/>
        </w:numPr>
      </w:pPr>
      <w:r>
        <w:t>Combine strings of characters using the + operator, += operator, and template literals.</w:t>
      </w:r>
    </w:p>
    <w:p w14:paraId="5D2F69D7" w14:textId="2738E44B" w:rsidR="004A07B8" w:rsidRDefault="004A07B8" w:rsidP="00EE540A">
      <w:pPr>
        <w:pStyle w:val="Bulleteditem"/>
        <w:numPr>
          <w:ilvl w:val="0"/>
          <w:numId w:val="22"/>
        </w:numPr>
      </w:pPr>
      <w:r>
        <w:t xml:space="preserve">Use </w:t>
      </w:r>
      <w:r w:rsidR="00212786">
        <w:t xml:space="preserve">escape sequences to include </w:t>
      </w:r>
      <w:r>
        <w:t xml:space="preserve">special characters </w:t>
      </w:r>
      <w:r w:rsidR="00212786">
        <w:t xml:space="preserve">in </w:t>
      </w:r>
      <w:r>
        <w:t>strings</w:t>
      </w:r>
      <w:r w:rsidR="00D4051D">
        <w:t>.</w:t>
      </w:r>
    </w:p>
    <w:p w14:paraId="52B5A9CF" w14:textId="407657A9" w:rsidR="00D4051D" w:rsidRDefault="00D4051D" w:rsidP="00EE540A">
      <w:pPr>
        <w:pStyle w:val="Bulleteditem"/>
        <w:numPr>
          <w:ilvl w:val="0"/>
          <w:numId w:val="22"/>
        </w:numPr>
      </w:pPr>
      <w:r>
        <w:t xml:space="preserve">Convert strings </w:t>
      </w:r>
      <w:r w:rsidR="00E12A0C">
        <w:t xml:space="preserve">to numbers </w:t>
      </w:r>
      <w:r>
        <w:t xml:space="preserve">using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), </w:t>
      </w:r>
      <w:proofErr w:type="spellStart"/>
      <w:r>
        <w:t>parseFloat</w:t>
      </w:r>
      <w:proofErr w:type="spellEnd"/>
      <w:r>
        <w:t>(), and Number().</w:t>
      </w:r>
    </w:p>
    <w:p w14:paraId="3D779FD0" w14:textId="6F5A2254" w:rsidR="004A07B8" w:rsidRPr="00533B1A" w:rsidRDefault="00563C87" w:rsidP="00EE540A">
      <w:pPr>
        <w:pStyle w:val="Bulleteditem"/>
        <w:numPr>
          <w:ilvl w:val="0"/>
          <w:numId w:val="22"/>
        </w:numPr>
      </w:pPr>
      <w:r>
        <w:t xml:space="preserve">Use </w:t>
      </w:r>
      <w:r w:rsidR="00A45D8A">
        <w:t xml:space="preserve">dialogs </w:t>
      </w:r>
      <w:r>
        <w:t>to g</w:t>
      </w:r>
      <w:r w:rsidR="004A07B8">
        <w:t>et input and display output.</w:t>
      </w:r>
    </w:p>
    <w:p w14:paraId="5EE8299B" w14:textId="77777777" w:rsidR="004A36F3" w:rsidRDefault="004A36F3" w:rsidP="004A36F3">
      <w:pPr>
        <w:pStyle w:val="Heading4"/>
      </w:pPr>
      <w:r>
        <w:t>Knowledge</w:t>
      </w:r>
    </w:p>
    <w:p w14:paraId="40C9BD24" w14:textId="799BA155" w:rsidR="004A36F3" w:rsidRDefault="004A36F3" w:rsidP="004A36F3">
      <w:pPr>
        <w:pStyle w:val="Bulleteditem"/>
        <w:numPr>
          <w:ilvl w:val="0"/>
          <w:numId w:val="4"/>
        </w:numPr>
      </w:pPr>
      <w:r>
        <w:t>Describe how case-sensitivity, semicolons, and whitespace relate to the syntax for a JavaScript statement</w:t>
      </w:r>
      <w:r w:rsidR="001B7197">
        <w:t>.</w:t>
      </w:r>
    </w:p>
    <w:p w14:paraId="729B5BB4" w14:textId="215FE0B1" w:rsidR="004A36F3" w:rsidRDefault="004A36F3" w:rsidP="004A36F3">
      <w:pPr>
        <w:pStyle w:val="Bulleteditem"/>
        <w:numPr>
          <w:ilvl w:val="0"/>
          <w:numId w:val="4"/>
        </w:numPr>
      </w:pPr>
      <w:r>
        <w:t xml:space="preserve">Describe </w:t>
      </w:r>
      <w:r w:rsidR="001D443B">
        <w:t xml:space="preserve">these </w:t>
      </w:r>
      <w:r>
        <w:t>three primitive data types: numeric, string, and Boolean.</w:t>
      </w:r>
    </w:p>
    <w:p w14:paraId="06CFEF16" w14:textId="7C8DBAB5" w:rsidR="00782101" w:rsidRDefault="00782101" w:rsidP="004A36F3">
      <w:pPr>
        <w:pStyle w:val="Bulleteditem"/>
        <w:numPr>
          <w:ilvl w:val="0"/>
          <w:numId w:val="4"/>
        </w:numPr>
      </w:pPr>
      <w:r>
        <w:t>Describe what an object is and give an example of how one can be used.</w:t>
      </w:r>
    </w:p>
    <w:p w14:paraId="128DD22D" w14:textId="77777777" w:rsidR="005A3ECD" w:rsidRDefault="005A3ECD" w:rsidP="004A36F3">
      <w:pPr>
        <w:pStyle w:val="Bulleteditem"/>
        <w:numPr>
          <w:ilvl w:val="0"/>
          <w:numId w:val="4"/>
        </w:numPr>
      </w:pPr>
      <w:r>
        <w:t>Describe the syntax for referring to a method or property of an object.</w:t>
      </w:r>
    </w:p>
    <w:p w14:paraId="452AEBE5" w14:textId="77777777" w:rsidR="004A36F3" w:rsidRDefault="004A36F3" w:rsidP="004A36F3">
      <w:pPr>
        <w:pStyle w:val="Chapternumber"/>
      </w:pPr>
      <w:r>
        <w:lastRenderedPageBreak/>
        <w:t>Chapter 3</w:t>
      </w:r>
    </w:p>
    <w:p w14:paraId="1AA883BD" w14:textId="0E8AFF50" w:rsidR="004A36F3" w:rsidRDefault="0094758F" w:rsidP="0094758F">
      <w:pPr>
        <w:pStyle w:val="Chaptertitle"/>
      </w:pPr>
      <w:r>
        <w:t>How to code control statements</w:t>
      </w:r>
    </w:p>
    <w:p w14:paraId="4DD2B171" w14:textId="77777777" w:rsidR="004A36F3" w:rsidRDefault="004A36F3" w:rsidP="004A36F3">
      <w:pPr>
        <w:pStyle w:val="Heading3"/>
      </w:pPr>
      <w:r>
        <w:t>Objectives</w:t>
      </w:r>
    </w:p>
    <w:p w14:paraId="26EE1657" w14:textId="77777777" w:rsidR="004A36F3" w:rsidRDefault="004A36F3" w:rsidP="004A36F3">
      <w:pPr>
        <w:pStyle w:val="Heading4"/>
      </w:pPr>
      <w:r>
        <w:t>Applied</w:t>
      </w:r>
    </w:p>
    <w:p w14:paraId="6A78C4F1" w14:textId="3046F055" w:rsidR="001046AA" w:rsidRDefault="001046AA" w:rsidP="00E57666">
      <w:pPr>
        <w:pStyle w:val="Bulleteditem"/>
        <w:numPr>
          <w:ilvl w:val="0"/>
          <w:numId w:val="42"/>
        </w:numPr>
      </w:pPr>
      <w:r>
        <w:t xml:space="preserve">Code conditional expressions </w:t>
      </w:r>
      <w:r w:rsidR="00685D28">
        <w:t xml:space="preserve">that use </w:t>
      </w:r>
      <w:r>
        <w:t>relational and logical operators</w:t>
      </w:r>
      <w:r w:rsidR="004A36F3">
        <w:t>.</w:t>
      </w:r>
    </w:p>
    <w:p w14:paraId="1F905483" w14:textId="77777777" w:rsidR="001046AA" w:rsidRDefault="001046AA" w:rsidP="00E57666">
      <w:pPr>
        <w:pStyle w:val="Bulleteditem"/>
        <w:numPr>
          <w:ilvl w:val="0"/>
          <w:numId w:val="42"/>
        </w:numPr>
      </w:pPr>
      <w:r>
        <w:t>Control the flow of an app using if statements, switch statements, and the conditional operator.</w:t>
      </w:r>
    </w:p>
    <w:p w14:paraId="16DBDCBA" w14:textId="305E4050" w:rsidR="004A36F3" w:rsidRPr="00533B1A" w:rsidRDefault="001046AA" w:rsidP="00E57666">
      <w:pPr>
        <w:pStyle w:val="Bulleteditem"/>
        <w:numPr>
          <w:ilvl w:val="0"/>
          <w:numId w:val="42"/>
        </w:numPr>
      </w:pPr>
      <w:r>
        <w:t xml:space="preserve">Repeatedly execute </w:t>
      </w:r>
      <w:r w:rsidR="00F90773">
        <w:t xml:space="preserve">blocks of </w:t>
      </w:r>
      <w:r>
        <w:t>code using while, do-while, and for loops.</w:t>
      </w:r>
    </w:p>
    <w:p w14:paraId="0BAF8C3D" w14:textId="77777777" w:rsidR="004A36F3" w:rsidRDefault="004A36F3" w:rsidP="004A36F3">
      <w:pPr>
        <w:pStyle w:val="Heading4"/>
      </w:pPr>
      <w:r>
        <w:t>Knowledge</w:t>
      </w:r>
    </w:p>
    <w:p w14:paraId="71019274" w14:textId="70C804B6" w:rsidR="001046AA" w:rsidRDefault="001046AA" w:rsidP="003C0437">
      <w:pPr>
        <w:pStyle w:val="Bulleteditem"/>
        <w:numPr>
          <w:ilvl w:val="0"/>
          <w:numId w:val="23"/>
        </w:numPr>
      </w:pPr>
      <w:r>
        <w:t xml:space="preserve">Differentiate between the equality and </w:t>
      </w:r>
      <w:r w:rsidR="003C6FCD">
        <w:t>strict equality</w:t>
      </w:r>
      <w:r>
        <w:t xml:space="preserve"> operators.</w:t>
      </w:r>
    </w:p>
    <w:p w14:paraId="5FAB98A4" w14:textId="691023F7" w:rsidR="00B37639" w:rsidRDefault="0092732A" w:rsidP="003C0437">
      <w:pPr>
        <w:pStyle w:val="Bulleteditem"/>
        <w:numPr>
          <w:ilvl w:val="0"/>
          <w:numId w:val="23"/>
        </w:numPr>
      </w:pPr>
      <w:r>
        <w:t xml:space="preserve">Name two </w:t>
      </w:r>
      <w:r w:rsidR="00B37639">
        <w:t>short-circuit operator</w:t>
      </w:r>
      <w:r>
        <w:t>s</w:t>
      </w:r>
      <w:r w:rsidR="00B37639">
        <w:t xml:space="preserve"> and explain how they work.</w:t>
      </w:r>
    </w:p>
    <w:p w14:paraId="7850CBBB" w14:textId="39B9E216" w:rsidR="001A6FAE" w:rsidRDefault="001A6FAE" w:rsidP="003C0437">
      <w:pPr>
        <w:pStyle w:val="Bulleteditem"/>
        <w:numPr>
          <w:ilvl w:val="0"/>
          <w:numId w:val="23"/>
        </w:numPr>
      </w:pPr>
      <w:r>
        <w:t xml:space="preserve">Describe </w:t>
      </w:r>
      <w:r w:rsidR="00B37639">
        <w:t xml:space="preserve">the order of precedence for </w:t>
      </w:r>
      <w:r>
        <w:t>evaluating a compound conditional expression.</w:t>
      </w:r>
    </w:p>
    <w:p w14:paraId="1EE8E77A" w14:textId="77777777" w:rsidR="00DB0A3B" w:rsidRDefault="00DB0A3B" w:rsidP="00DB0A3B">
      <w:pPr>
        <w:pStyle w:val="Bulleteditem"/>
        <w:numPr>
          <w:ilvl w:val="0"/>
          <w:numId w:val="23"/>
        </w:numPr>
      </w:pPr>
      <w:r>
        <w:t>Describe how nesting statements works.</w:t>
      </w:r>
    </w:p>
    <w:p w14:paraId="22E45BA4" w14:textId="77777777" w:rsidR="00FE2761" w:rsidRDefault="00FE2761" w:rsidP="00FE2761">
      <w:pPr>
        <w:pStyle w:val="Bulleteditem"/>
        <w:numPr>
          <w:ilvl w:val="0"/>
          <w:numId w:val="23"/>
        </w:numPr>
      </w:pPr>
      <w:r>
        <w:t xml:space="preserve">Differentiate between true and false values and truthy and </w:t>
      </w:r>
      <w:proofErr w:type="spellStart"/>
      <w:r>
        <w:t>falsy</w:t>
      </w:r>
      <w:proofErr w:type="spellEnd"/>
      <w:r>
        <w:t xml:space="preserve"> values.</w:t>
      </w:r>
    </w:p>
    <w:p w14:paraId="33778FE9" w14:textId="783ABDC0" w:rsidR="001046AA" w:rsidRDefault="001046AA" w:rsidP="003C0437">
      <w:pPr>
        <w:pStyle w:val="Bulleteditem"/>
        <w:numPr>
          <w:ilvl w:val="0"/>
          <w:numId w:val="23"/>
        </w:numPr>
      </w:pPr>
      <w:r>
        <w:t>Describe the use of break and continue statements within a loop.</w:t>
      </w:r>
    </w:p>
    <w:p w14:paraId="752EBF5A" w14:textId="77777777" w:rsidR="007D7F02" w:rsidRDefault="007D7F02" w:rsidP="007D7F02">
      <w:pPr>
        <w:pStyle w:val="Chapternumber"/>
      </w:pPr>
      <w:r>
        <w:lastRenderedPageBreak/>
        <w:t>Chapter 4</w:t>
      </w:r>
    </w:p>
    <w:p w14:paraId="1D6FD70F" w14:textId="1C074167" w:rsidR="007D7F02" w:rsidRDefault="0094758F" w:rsidP="0094758F">
      <w:pPr>
        <w:pStyle w:val="Chaptertitle"/>
      </w:pPr>
      <w:r>
        <w:t>How to work with arrays and strings</w:t>
      </w:r>
    </w:p>
    <w:p w14:paraId="669A1B8F" w14:textId="77777777" w:rsidR="007D7F02" w:rsidRDefault="007D7F02" w:rsidP="007D7F02">
      <w:pPr>
        <w:pStyle w:val="Heading3"/>
      </w:pPr>
      <w:r>
        <w:t>Objectives</w:t>
      </w:r>
    </w:p>
    <w:p w14:paraId="4120373C" w14:textId="77777777" w:rsidR="007D7F02" w:rsidRDefault="007D7F02" w:rsidP="007D7F02">
      <w:pPr>
        <w:pStyle w:val="Heading4"/>
      </w:pPr>
      <w:r>
        <w:t>Applied</w:t>
      </w:r>
    </w:p>
    <w:p w14:paraId="3BA7022F" w14:textId="26E0E860" w:rsidR="003C6FCD" w:rsidRPr="003C6FCD" w:rsidRDefault="003C6FCD" w:rsidP="003C6FCD">
      <w:pPr>
        <w:pStyle w:val="Bulleteditem"/>
        <w:numPr>
          <w:ilvl w:val="0"/>
          <w:numId w:val="6"/>
        </w:numPr>
      </w:pPr>
      <w:r w:rsidRPr="003C6FCD">
        <w:t xml:space="preserve">Create arrays and add, replace, or delete </w:t>
      </w:r>
      <w:r w:rsidR="00433CC3">
        <w:t xml:space="preserve">its </w:t>
      </w:r>
      <w:r w:rsidRPr="003C6FCD">
        <w:t>elements.</w:t>
      </w:r>
    </w:p>
    <w:p w14:paraId="110BAB81" w14:textId="77777777" w:rsidR="003C6FCD" w:rsidRPr="003C6FCD" w:rsidRDefault="003C6FCD" w:rsidP="003C6FCD">
      <w:pPr>
        <w:pStyle w:val="Bulleteditem"/>
        <w:numPr>
          <w:ilvl w:val="0"/>
          <w:numId w:val="6"/>
        </w:numPr>
      </w:pPr>
      <w:r w:rsidRPr="003C6FCD">
        <w:t>Use for, for-in, and for-of loops with arrays.</w:t>
      </w:r>
    </w:p>
    <w:p w14:paraId="07BF32F5" w14:textId="4ED5B2BC" w:rsidR="003C6FCD" w:rsidRPr="003C6FCD" w:rsidRDefault="003C6FCD" w:rsidP="003C6FCD">
      <w:pPr>
        <w:pStyle w:val="Bulleteditem"/>
        <w:numPr>
          <w:ilvl w:val="0"/>
          <w:numId w:val="6"/>
        </w:numPr>
      </w:pPr>
      <w:r w:rsidRPr="003C6FCD">
        <w:t xml:space="preserve">Use the methods of an </w:t>
      </w:r>
      <w:r w:rsidR="00931574">
        <w:t>A</w:t>
      </w:r>
      <w:r w:rsidRPr="003C6FCD">
        <w:t>rray</w:t>
      </w:r>
      <w:r w:rsidR="00931574">
        <w:t xml:space="preserve"> object</w:t>
      </w:r>
      <w:r w:rsidRPr="003C6FCD">
        <w:t xml:space="preserve"> to modify, copy, inspect, and transform an array.</w:t>
      </w:r>
    </w:p>
    <w:p w14:paraId="4D12923B" w14:textId="25FF3FBF" w:rsidR="003C6FCD" w:rsidRPr="003C6FCD" w:rsidRDefault="003C6FCD" w:rsidP="003C6FCD">
      <w:pPr>
        <w:pStyle w:val="Bulleteditem"/>
        <w:numPr>
          <w:ilvl w:val="0"/>
          <w:numId w:val="6"/>
        </w:numPr>
      </w:pPr>
      <w:r w:rsidRPr="003C6FCD">
        <w:t xml:space="preserve">Use the methods of a </w:t>
      </w:r>
      <w:r w:rsidR="00931574">
        <w:t>S</w:t>
      </w:r>
      <w:r w:rsidRPr="003C6FCD">
        <w:t>tring</w:t>
      </w:r>
      <w:r w:rsidR="00931574">
        <w:t xml:space="preserve"> object</w:t>
      </w:r>
      <w:r w:rsidRPr="003C6FCD">
        <w:t xml:space="preserve"> to inspect and modify a string.</w:t>
      </w:r>
    </w:p>
    <w:p w14:paraId="2008C516" w14:textId="50CD1E02" w:rsidR="007D7F02" w:rsidRDefault="00BD433E" w:rsidP="007D7F02">
      <w:pPr>
        <w:pStyle w:val="Bulleteditem"/>
        <w:numPr>
          <w:ilvl w:val="0"/>
          <w:numId w:val="6"/>
        </w:numPr>
      </w:pPr>
      <w:r>
        <w:t>Split a string into an array and c</w:t>
      </w:r>
      <w:r w:rsidR="007D7F02">
        <w:t>onvert an array to a string.</w:t>
      </w:r>
    </w:p>
    <w:p w14:paraId="1938FB05" w14:textId="094B0BB5" w:rsidR="007D7F02" w:rsidRDefault="007D7F02" w:rsidP="007D7F02">
      <w:pPr>
        <w:pStyle w:val="Bulleteditem"/>
        <w:numPr>
          <w:ilvl w:val="0"/>
          <w:numId w:val="6"/>
        </w:numPr>
      </w:pPr>
      <w:r>
        <w:t>Chain method calls.</w:t>
      </w:r>
    </w:p>
    <w:p w14:paraId="20A8AE23" w14:textId="77777777" w:rsidR="007D7F02" w:rsidRDefault="007D7F02" w:rsidP="007D7F02">
      <w:pPr>
        <w:pStyle w:val="Heading4"/>
      </w:pPr>
      <w:r>
        <w:t>Knowledge</w:t>
      </w:r>
    </w:p>
    <w:p w14:paraId="5B533BDA" w14:textId="5D046449" w:rsidR="007D7F02" w:rsidRDefault="009C6911" w:rsidP="007D7F02">
      <w:pPr>
        <w:pStyle w:val="Bulleteditem"/>
        <w:numPr>
          <w:ilvl w:val="0"/>
          <w:numId w:val="7"/>
        </w:numPr>
      </w:pPr>
      <w:r>
        <w:t xml:space="preserve">Describe </w:t>
      </w:r>
      <w:r w:rsidR="007D7F02">
        <w:t xml:space="preserve">when you would use for, for-in, </w:t>
      </w:r>
      <w:r w:rsidR="00931574">
        <w:t>and</w:t>
      </w:r>
      <w:r w:rsidR="007D7F02">
        <w:t xml:space="preserve"> for-of loop</w:t>
      </w:r>
      <w:r w:rsidR="00931574">
        <w:t>s</w:t>
      </w:r>
      <w:r w:rsidR="00FE425C">
        <w:t xml:space="preserve"> with array</w:t>
      </w:r>
      <w:r w:rsidR="00931574">
        <w:t>s</w:t>
      </w:r>
      <w:r w:rsidR="00FE425C">
        <w:t>.</w:t>
      </w:r>
    </w:p>
    <w:p w14:paraId="27DF1136" w14:textId="4F93A649" w:rsidR="004A36F3" w:rsidRDefault="004A36F3" w:rsidP="004A36F3">
      <w:pPr>
        <w:pStyle w:val="Chapternumber"/>
      </w:pPr>
      <w:r>
        <w:lastRenderedPageBreak/>
        <w:t xml:space="preserve">Chapter </w:t>
      </w:r>
      <w:r w:rsidR="0094758F">
        <w:t>5</w:t>
      </w:r>
    </w:p>
    <w:p w14:paraId="33A3FBD7" w14:textId="26B37776" w:rsidR="004A36F3" w:rsidRDefault="0094758F" w:rsidP="004A36F3">
      <w:pPr>
        <w:pStyle w:val="Chaptertitle"/>
      </w:pPr>
      <w:r w:rsidRPr="0094758F">
        <w:t>How to code functions and handle events</w:t>
      </w:r>
    </w:p>
    <w:p w14:paraId="35013BED" w14:textId="77777777" w:rsidR="004A36F3" w:rsidRDefault="004A36F3" w:rsidP="004A36F3">
      <w:pPr>
        <w:pStyle w:val="Heading3"/>
      </w:pPr>
      <w:r>
        <w:t>Objectives</w:t>
      </w:r>
    </w:p>
    <w:p w14:paraId="0B64BE41" w14:textId="77777777" w:rsidR="004A36F3" w:rsidRDefault="004A36F3" w:rsidP="004A36F3">
      <w:pPr>
        <w:pStyle w:val="Heading4"/>
      </w:pPr>
      <w:r>
        <w:t>Applied</w:t>
      </w:r>
    </w:p>
    <w:p w14:paraId="43C3DCFD" w14:textId="55BCED95" w:rsidR="0094758F" w:rsidRDefault="0094758F" w:rsidP="000B04AC">
      <w:pPr>
        <w:pStyle w:val="Bulleteditem"/>
        <w:numPr>
          <w:ilvl w:val="0"/>
          <w:numId w:val="47"/>
        </w:numPr>
      </w:pPr>
      <w:r>
        <w:t>Code function declarations</w:t>
      </w:r>
      <w:r w:rsidR="00B176F7">
        <w:t xml:space="preserve"> </w:t>
      </w:r>
      <w:r>
        <w:t>and arrow functions.</w:t>
      </w:r>
    </w:p>
    <w:p w14:paraId="4FE5D0EF" w14:textId="6D76A977" w:rsidR="00DE6B35" w:rsidRDefault="00DE6B35" w:rsidP="000B04AC">
      <w:pPr>
        <w:pStyle w:val="Bulleteditem"/>
        <w:numPr>
          <w:ilvl w:val="0"/>
          <w:numId w:val="47"/>
        </w:numPr>
      </w:pPr>
      <w:r>
        <w:t>Define default values for function parameters.</w:t>
      </w:r>
    </w:p>
    <w:p w14:paraId="70EF7B83" w14:textId="1429B717" w:rsidR="0094758F" w:rsidRDefault="000B04AC" w:rsidP="000B04AC">
      <w:pPr>
        <w:pStyle w:val="Bulleteditem"/>
        <w:numPr>
          <w:ilvl w:val="0"/>
          <w:numId w:val="47"/>
        </w:numPr>
      </w:pPr>
      <w:r>
        <w:t>Pass parameters to functions</w:t>
      </w:r>
      <w:r w:rsidR="003C67BF">
        <w:t xml:space="preserve"> and methods</w:t>
      </w:r>
      <w:r w:rsidR="00594761">
        <w:t xml:space="preserve"> using the rest and spread operators.</w:t>
      </w:r>
    </w:p>
    <w:p w14:paraId="47FF62B1" w14:textId="1F567F8B" w:rsidR="00594761" w:rsidRDefault="00594761" w:rsidP="000B04AC">
      <w:pPr>
        <w:pStyle w:val="Bulleteditem"/>
        <w:numPr>
          <w:ilvl w:val="0"/>
          <w:numId w:val="47"/>
        </w:numPr>
      </w:pPr>
      <w:r>
        <w:t>Create</w:t>
      </w:r>
      <w:r w:rsidR="00E355C3">
        <w:t xml:space="preserve"> event handlers and </w:t>
      </w:r>
      <w:r>
        <w:t>attach</w:t>
      </w:r>
      <w:r w:rsidR="00E355C3">
        <w:t xml:space="preserve"> them to </w:t>
      </w:r>
      <w:r w:rsidR="000B04AC">
        <w:t>events</w:t>
      </w:r>
      <w:r>
        <w:t>.</w:t>
      </w:r>
    </w:p>
    <w:p w14:paraId="2D3D8A7F" w14:textId="6703DEE6" w:rsidR="000B04AC" w:rsidRDefault="000B04AC" w:rsidP="000B04AC">
      <w:pPr>
        <w:pStyle w:val="Bulleteditem"/>
        <w:numPr>
          <w:ilvl w:val="0"/>
          <w:numId w:val="47"/>
        </w:numPr>
      </w:pPr>
      <w:r>
        <w:t xml:space="preserve">Use the </w:t>
      </w:r>
      <w:proofErr w:type="spellStart"/>
      <w:r>
        <w:t>currentTarget</w:t>
      </w:r>
      <w:proofErr w:type="spellEnd"/>
      <w:r>
        <w:t xml:space="preserve"> property and </w:t>
      </w:r>
      <w:r w:rsidR="002D174B">
        <w:t xml:space="preserve">the </w:t>
      </w:r>
      <w:proofErr w:type="spellStart"/>
      <w:proofErr w:type="gramStart"/>
      <w:r w:rsidRPr="000B04AC">
        <w:t>preventDefault</w:t>
      </w:r>
      <w:proofErr w:type="spellEnd"/>
      <w:r w:rsidRPr="000B04AC">
        <w:t>(</w:t>
      </w:r>
      <w:proofErr w:type="gramEnd"/>
      <w:r w:rsidRPr="000B04AC">
        <w:t>)</w:t>
      </w:r>
      <w:r>
        <w:t xml:space="preserve"> method of the Event object to work with events.</w:t>
      </w:r>
    </w:p>
    <w:p w14:paraId="5C6D92BD" w14:textId="77777777" w:rsidR="004A36F3" w:rsidRDefault="004A36F3" w:rsidP="000B04AC">
      <w:pPr>
        <w:pStyle w:val="Heading4"/>
      </w:pPr>
      <w:r>
        <w:t>Knowledge</w:t>
      </w:r>
    </w:p>
    <w:p w14:paraId="64542389" w14:textId="0EADC629" w:rsidR="00B176F7" w:rsidRDefault="00B176F7" w:rsidP="00F327A6">
      <w:pPr>
        <w:pStyle w:val="Bulleteditem"/>
        <w:numPr>
          <w:ilvl w:val="0"/>
          <w:numId w:val="58"/>
        </w:numPr>
      </w:pPr>
      <w:r>
        <w:t>Distinguish between arrow functions and function expressions.</w:t>
      </w:r>
    </w:p>
    <w:p w14:paraId="6887D155" w14:textId="283069B6" w:rsidR="00594761" w:rsidRDefault="00594761" w:rsidP="00F327A6">
      <w:pPr>
        <w:pStyle w:val="Bulleteditem"/>
        <w:numPr>
          <w:ilvl w:val="0"/>
          <w:numId w:val="58"/>
        </w:numPr>
      </w:pPr>
      <w:r>
        <w:t>Distinguish between global scope, local scope, and block scope.</w:t>
      </w:r>
    </w:p>
    <w:p w14:paraId="49E81ACA" w14:textId="754ED240" w:rsidR="00872354" w:rsidRDefault="00DB0B4F" w:rsidP="00872354">
      <w:pPr>
        <w:pStyle w:val="Bulleteditem"/>
        <w:numPr>
          <w:ilvl w:val="0"/>
          <w:numId w:val="58"/>
        </w:numPr>
      </w:pPr>
      <w:r>
        <w:t xml:space="preserve">Briefly describe the </w:t>
      </w:r>
      <w:r w:rsidR="00872354">
        <w:t>Document Object Model (DOM)</w:t>
      </w:r>
      <w:r w:rsidR="00257B6C">
        <w:t>.</w:t>
      </w:r>
    </w:p>
    <w:p w14:paraId="218BD6D5" w14:textId="6344BEE6" w:rsidR="00CD3A6E" w:rsidRDefault="00CD3A6E" w:rsidP="00CD3A6E">
      <w:pPr>
        <w:pStyle w:val="Bulleteditem"/>
        <w:numPr>
          <w:ilvl w:val="0"/>
          <w:numId w:val="58"/>
        </w:numPr>
      </w:pPr>
      <w:r>
        <w:t xml:space="preserve">Describe when the </w:t>
      </w:r>
      <w:proofErr w:type="spellStart"/>
      <w:r>
        <w:t>DOMContentLoaded</w:t>
      </w:r>
      <w:proofErr w:type="spellEnd"/>
      <w:r>
        <w:t xml:space="preserve"> event occurs</w:t>
      </w:r>
      <w:r w:rsidR="00812903">
        <w:t xml:space="preserve"> and what you typically use it for</w:t>
      </w:r>
      <w:r>
        <w:t>.</w:t>
      </w:r>
    </w:p>
    <w:p w14:paraId="4827E6EA" w14:textId="77777777" w:rsidR="007C7FAF" w:rsidRDefault="007C7FAF" w:rsidP="007C7FAF">
      <w:pPr>
        <w:pStyle w:val="Chapternumber"/>
      </w:pPr>
      <w:r>
        <w:lastRenderedPageBreak/>
        <w:t>Chapter 6</w:t>
      </w:r>
    </w:p>
    <w:p w14:paraId="3DD28031" w14:textId="2F903291" w:rsidR="007C7FAF" w:rsidRDefault="007C7FAF" w:rsidP="007C7FAF">
      <w:pPr>
        <w:pStyle w:val="Chaptertitle"/>
      </w:pPr>
      <w:r>
        <w:t>How to script the DOM</w:t>
      </w:r>
    </w:p>
    <w:p w14:paraId="4F8CA1D4" w14:textId="77777777" w:rsidR="007C7FAF" w:rsidRDefault="007C7FAF" w:rsidP="007C7FAF">
      <w:pPr>
        <w:pStyle w:val="Heading3"/>
      </w:pPr>
      <w:r>
        <w:t>Objectives</w:t>
      </w:r>
    </w:p>
    <w:p w14:paraId="61292D89" w14:textId="77777777" w:rsidR="007C7FAF" w:rsidRDefault="007C7FAF" w:rsidP="007C7FAF">
      <w:pPr>
        <w:pStyle w:val="Heading4"/>
      </w:pPr>
      <w:r>
        <w:t>Applied</w:t>
      </w:r>
    </w:p>
    <w:p w14:paraId="6262D690" w14:textId="0016F2BD" w:rsidR="0044576F" w:rsidRDefault="00601150" w:rsidP="0044576F">
      <w:pPr>
        <w:pStyle w:val="Bulleteditem"/>
        <w:numPr>
          <w:ilvl w:val="0"/>
          <w:numId w:val="48"/>
        </w:numPr>
      </w:pPr>
      <w:r>
        <w:t>Use</w:t>
      </w:r>
      <w:r w:rsidR="007A41CD">
        <w:t xml:space="preserve"> the </w:t>
      </w:r>
      <w:proofErr w:type="spellStart"/>
      <w:proofErr w:type="gramStart"/>
      <w:r w:rsidR="007A41CD">
        <w:t>querySelector</w:t>
      </w:r>
      <w:proofErr w:type="spellEnd"/>
      <w:r w:rsidR="007A41CD">
        <w:t>(</w:t>
      </w:r>
      <w:proofErr w:type="gramEnd"/>
      <w:r w:rsidR="007A41CD">
        <w:t xml:space="preserve">) and </w:t>
      </w:r>
      <w:proofErr w:type="spellStart"/>
      <w:r w:rsidR="007A41CD">
        <w:t>querySelectorAll</w:t>
      </w:r>
      <w:proofErr w:type="spellEnd"/>
      <w:r w:rsidR="007A41CD">
        <w:t xml:space="preserve">() </w:t>
      </w:r>
      <w:r w:rsidR="0044576F">
        <w:t xml:space="preserve">methods of the </w:t>
      </w:r>
      <w:r w:rsidR="00A2221E">
        <w:t xml:space="preserve">document object </w:t>
      </w:r>
      <w:r>
        <w:t>to get elements</w:t>
      </w:r>
      <w:r w:rsidR="00E876AA">
        <w:t xml:space="preserve"> from the DOM</w:t>
      </w:r>
      <w:r w:rsidR="007A41CD">
        <w:t>.</w:t>
      </w:r>
    </w:p>
    <w:p w14:paraId="5E958C16" w14:textId="4F2EA7A0" w:rsidR="002C3207" w:rsidRDefault="002C3207" w:rsidP="0044576F">
      <w:pPr>
        <w:pStyle w:val="Bulleteditem"/>
        <w:numPr>
          <w:ilvl w:val="0"/>
          <w:numId w:val="48"/>
        </w:numPr>
      </w:pPr>
      <w:r>
        <w:t xml:space="preserve">Script elements </w:t>
      </w:r>
      <w:r w:rsidR="002A0F6C">
        <w:t xml:space="preserve">and their attributes </w:t>
      </w:r>
      <w:r>
        <w:t>using their properties and methods.</w:t>
      </w:r>
    </w:p>
    <w:p w14:paraId="7C4B2F7B" w14:textId="1E98367A" w:rsidR="003A16EE" w:rsidRDefault="003A16EE" w:rsidP="0044576F">
      <w:pPr>
        <w:pStyle w:val="Bulleteditem"/>
        <w:numPr>
          <w:ilvl w:val="0"/>
          <w:numId w:val="48"/>
        </w:numPr>
      </w:pPr>
      <w:r>
        <w:t>Script form and control elements</w:t>
      </w:r>
      <w:r w:rsidR="00E6749A">
        <w:t xml:space="preserve"> including text boxes, text areas, select lists, radio buttons, and check boxes</w:t>
      </w:r>
      <w:r>
        <w:t>.</w:t>
      </w:r>
    </w:p>
    <w:p w14:paraId="71767284" w14:textId="31AA4623" w:rsidR="004173B4" w:rsidRDefault="004173B4" w:rsidP="004173B4">
      <w:pPr>
        <w:pStyle w:val="Bulleteditem"/>
        <w:numPr>
          <w:ilvl w:val="0"/>
          <w:numId w:val="48"/>
        </w:numPr>
      </w:pPr>
      <w:r>
        <w:t>Preload images.</w:t>
      </w:r>
    </w:p>
    <w:p w14:paraId="30FAB905" w14:textId="77777777" w:rsidR="007C7FAF" w:rsidRDefault="007C7FAF" w:rsidP="007A41CD">
      <w:pPr>
        <w:pStyle w:val="Heading4"/>
      </w:pPr>
      <w:r>
        <w:t>Knowledge</w:t>
      </w:r>
    </w:p>
    <w:p w14:paraId="0A3FB494" w14:textId="00276556" w:rsidR="007C7FAF" w:rsidRDefault="007C7FAF" w:rsidP="00F327A6">
      <w:pPr>
        <w:pStyle w:val="Bulleteditem"/>
        <w:numPr>
          <w:ilvl w:val="0"/>
          <w:numId w:val="57"/>
        </w:numPr>
      </w:pPr>
      <w:r>
        <w:t>Describe the</w:t>
      </w:r>
      <w:r w:rsidR="007A41CD">
        <w:t xml:space="preserve"> use of these</w:t>
      </w:r>
      <w:r>
        <w:t xml:space="preserve"> properties </w:t>
      </w:r>
      <w:r w:rsidR="00E73AB8">
        <w:t>for working with nodes</w:t>
      </w:r>
      <w:r>
        <w:t xml:space="preserve">: </w:t>
      </w:r>
      <w:proofErr w:type="spellStart"/>
      <w:r>
        <w:t>parentNode</w:t>
      </w:r>
      <w:proofErr w:type="spellEnd"/>
      <w:r>
        <w:t xml:space="preserve">, </w:t>
      </w:r>
      <w:proofErr w:type="spellStart"/>
      <w:r>
        <w:t>childNodes</w:t>
      </w:r>
      <w:proofErr w:type="spellEnd"/>
      <w:r>
        <w:t xml:space="preserve">, </w:t>
      </w:r>
      <w:proofErr w:type="spellStart"/>
      <w:r>
        <w:t>firstChild</w:t>
      </w:r>
      <w:proofErr w:type="spellEnd"/>
      <w:r>
        <w:t xml:space="preserve">, </w:t>
      </w:r>
      <w:proofErr w:type="spellStart"/>
      <w:r>
        <w:t>lastChild</w:t>
      </w:r>
      <w:proofErr w:type="spellEnd"/>
      <w:r>
        <w:t xml:space="preserve">, </w:t>
      </w:r>
      <w:proofErr w:type="spellStart"/>
      <w:r>
        <w:t>nextElementSibling</w:t>
      </w:r>
      <w:proofErr w:type="spellEnd"/>
      <w:r w:rsidR="00911717">
        <w:t xml:space="preserve">, </w:t>
      </w:r>
      <w:proofErr w:type="spellStart"/>
      <w:r w:rsidR="00911717">
        <w:t>nodeValue</w:t>
      </w:r>
      <w:proofErr w:type="spellEnd"/>
      <w:r w:rsidR="00911717">
        <w:t xml:space="preserve">, and </w:t>
      </w:r>
      <w:proofErr w:type="spellStart"/>
      <w:r w:rsidR="00911717">
        <w:t>textContent</w:t>
      </w:r>
      <w:proofErr w:type="spellEnd"/>
      <w:r>
        <w:t>.</w:t>
      </w:r>
    </w:p>
    <w:p w14:paraId="5E6D7B5D" w14:textId="2553C811" w:rsidR="002F4CFF" w:rsidRDefault="002F4CFF" w:rsidP="00F327A6">
      <w:pPr>
        <w:pStyle w:val="Bulleteditem"/>
        <w:numPr>
          <w:ilvl w:val="0"/>
          <w:numId w:val="57"/>
        </w:numPr>
      </w:pPr>
      <w:r>
        <w:t xml:space="preserve">Distinguish between </w:t>
      </w:r>
      <w:r w:rsidR="00CB3958">
        <w:t>the DOM API and the HTML DOM API.</w:t>
      </w:r>
    </w:p>
    <w:p w14:paraId="30A0793C" w14:textId="108F3FE8" w:rsidR="004E0ABC" w:rsidRDefault="004E0ABC" w:rsidP="00F327A6">
      <w:pPr>
        <w:pStyle w:val="Bulleteditem"/>
        <w:numPr>
          <w:ilvl w:val="0"/>
          <w:numId w:val="57"/>
        </w:numPr>
      </w:pPr>
      <w:r>
        <w:t>Describe how DOM scripting can be used for data validation.</w:t>
      </w:r>
    </w:p>
    <w:p w14:paraId="424761F4" w14:textId="130914BE" w:rsidR="007C7FAF" w:rsidRDefault="007A41CD" w:rsidP="00F327A6">
      <w:pPr>
        <w:pStyle w:val="Bulleteditem"/>
        <w:numPr>
          <w:ilvl w:val="0"/>
          <w:numId w:val="57"/>
        </w:numPr>
      </w:pPr>
      <w:r>
        <w:t>Identify</w:t>
      </w:r>
      <w:r w:rsidR="007C7FAF">
        <w:t xml:space="preserve"> </w:t>
      </w:r>
      <w:r>
        <w:t>what triggers the following</w:t>
      </w:r>
      <w:r w:rsidR="007C7FAF">
        <w:t xml:space="preserve"> events: focus, blur, click, </w:t>
      </w:r>
      <w:proofErr w:type="spellStart"/>
      <w:r w:rsidR="007C7FAF">
        <w:t>dblclick</w:t>
      </w:r>
      <w:proofErr w:type="spellEnd"/>
      <w:r w:rsidR="007C7FAF">
        <w:t xml:space="preserve">, change, </w:t>
      </w:r>
      <w:r w:rsidR="00FF197C">
        <w:t xml:space="preserve">and </w:t>
      </w:r>
      <w:r w:rsidR="007C7FAF">
        <w:t>select.</w:t>
      </w:r>
    </w:p>
    <w:p w14:paraId="4C810E13" w14:textId="77777777" w:rsidR="0044576F" w:rsidRDefault="0044576F" w:rsidP="0044576F">
      <w:pPr>
        <w:pStyle w:val="Chapternumber"/>
      </w:pPr>
      <w:r>
        <w:lastRenderedPageBreak/>
        <w:t>Chapter 7</w:t>
      </w:r>
    </w:p>
    <w:p w14:paraId="0E05C48C" w14:textId="6088A222" w:rsidR="0044576F" w:rsidRDefault="0044576F" w:rsidP="0044576F">
      <w:pPr>
        <w:pStyle w:val="Chaptertitle"/>
      </w:pPr>
      <w:r>
        <w:t xml:space="preserve">How to test and debug </w:t>
      </w:r>
      <w:r w:rsidR="00576078">
        <w:t xml:space="preserve">an </w:t>
      </w:r>
      <w:r>
        <w:t>app</w:t>
      </w:r>
    </w:p>
    <w:p w14:paraId="0E51F9F1" w14:textId="77777777" w:rsidR="0044576F" w:rsidRDefault="0044576F" w:rsidP="0044576F">
      <w:pPr>
        <w:pStyle w:val="Heading3"/>
      </w:pPr>
      <w:r>
        <w:t>Objectives</w:t>
      </w:r>
    </w:p>
    <w:p w14:paraId="79EE462C" w14:textId="77777777" w:rsidR="0044576F" w:rsidRDefault="0044576F" w:rsidP="00F327A6">
      <w:pPr>
        <w:pStyle w:val="Heading4"/>
        <w:ind w:left="450" w:hanging="450"/>
      </w:pPr>
      <w:r>
        <w:t>Applied</w:t>
      </w:r>
    </w:p>
    <w:p w14:paraId="45070BF5" w14:textId="226D8604" w:rsidR="0044576F" w:rsidRDefault="0044576F" w:rsidP="00F327A6">
      <w:pPr>
        <w:pStyle w:val="Bulleteditem"/>
        <w:numPr>
          <w:ilvl w:val="0"/>
          <w:numId w:val="49"/>
        </w:numPr>
        <w:ind w:left="450" w:hanging="450"/>
      </w:pPr>
      <w:r>
        <w:t xml:space="preserve">Develop </w:t>
      </w:r>
      <w:r w:rsidR="00194E42">
        <w:t xml:space="preserve">a </w:t>
      </w:r>
      <w:r>
        <w:t xml:space="preserve">test plan for </w:t>
      </w:r>
      <w:r w:rsidR="0065782D">
        <w:t xml:space="preserve">an </w:t>
      </w:r>
      <w:r w:rsidR="001F6D5F">
        <w:t>app</w:t>
      </w:r>
      <w:r>
        <w:t>.</w:t>
      </w:r>
    </w:p>
    <w:p w14:paraId="3A628727" w14:textId="4505C94B" w:rsidR="0044576F" w:rsidRDefault="0044576F" w:rsidP="00F327A6">
      <w:pPr>
        <w:pStyle w:val="Bulleteditem"/>
        <w:numPr>
          <w:ilvl w:val="0"/>
          <w:numId w:val="49"/>
        </w:numPr>
        <w:ind w:left="450" w:hanging="450"/>
      </w:pPr>
      <w:r>
        <w:t xml:space="preserve">Use Chrome’s developer tools to debug </w:t>
      </w:r>
      <w:r w:rsidR="00644DAF">
        <w:t xml:space="preserve">an </w:t>
      </w:r>
      <w:r w:rsidR="001F6D5F">
        <w:t>app</w:t>
      </w:r>
      <w:r>
        <w:t xml:space="preserve"> by setting breakpoints, viewing the current data values, and stepping through the execution of statements.</w:t>
      </w:r>
    </w:p>
    <w:p w14:paraId="70E7B224" w14:textId="770E3E48" w:rsidR="0044576F" w:rsidRDefault="0044576F" w:rsidP="00F327A6">
      <w:pPr>
        <w:pStyle w:val="Bulleteditem"/>
        <w:numPr>
          <w:ilvl w:val="0"/>
          <w:numId w:val="49"/>
        </w:numPr>
        <w:ind w:left="450" w:hanging="450"/>
      </w:pPr>
      <w:r>
        <w:t xml:space="preserve">Trace the execution of an </w:t>
      </w:r>
      <w:r w:rsidR="001F6D5F">
        <w:t>app</w:t>
      </w:r>
      <w:r>
        <w:t xml:space="preserve"> </w:t>
      </w:r>
      <w:r w:rsidR="003233D5">
        <w:t xml:space="preserve">by using methods of the </w:t>
      </w:r>
      <w:r>
        <w:t>console</w:t>
      </w:r>
      <w:r w:rsidR="003233D5">
        <w:t xml:space="preserve"> object</w:t>
      </w:r>
      <w:r>
        <w:t>.</w:t>
      </w:r>
    </w:p>
    <w:p w14:paraId="03A9FA28" w14:textId="533D2E55" w:rsidR="0044576F" w:rsidRDefault="0044576F" w:rsidP="00F327A6">
      <w:pPr>
        <w:pStyle w:val="Bulleteditem"/>
        <w:numPr>
          <w:ilvl w:val="0"/>
          <w:numId w:val="49"/>
        </w:numPr>
        <w:ind w:left="450" w:hanging="450"/>
      </w:pPr>
      <w:r>
        <w:t xml:space="preserve">View the </w:t>
      </w:r>
      <w:r w:rsidR="00347CB5">
        <w:t xml:space="preserve">HTML and CSS </w:t>
      </w:r>
      <w:r>
        <w:t>for a web page.</w:t>
      </w:r>
    </w:p>
    <w:p w14:paraId="2AEE7360" w14:textId="77777777" w:rsidR="0044576F" w:rsidRDefault="0044576F" w:rsidP="00F327A6">
      <w:pPr>
        <w:pStyle w:val="Heading4"/>
        <w:ind w:left="450" w:hanging="450"/>
      </w:pPr>
      <w:r>
        <w:t>Knowledge</w:t>
      </w:r>
    </w:p>
    <w:p w14:paraId="18CCEF1D" w14:textId="0A0826BB" w:rsidR="0044576F" w:rsidRDefault="0044576F" w:rsidP="00F327A6">
      <w:pPr>
        <w:pStyle w:val="Bulleteditem"/>
        <w:numPr>
          <w:ilvl w:val="0"/>
          <w:numId w:val="56"/>
        </w:numPr>
        <w:ind w:left="450" w:hanging="450"/>
      </w:pPr>
      <w:r w:rsidRPr="004E5249">
        <w:t xml:space="preserve">Distinguish </w:t>
      </w:r>
      <w:r>
        <w:t>between testing and debugging.</w:t>
      </w:r>
    </w:p>
    <w:p w14:paraId="08FDD8B8" w14:textId="77777777" w:rsidR="0044576F" w:rsidRDefault="0044576F" w:rsidP="00F327A6">
      <w:pPr>
        <w:pStyle w:val="Bulleteditem"/>
        <w:numPr>
          <w:ilvl w:val="0"/>
          <w:numId w:val="56"/>
        </w:numPr>
        <w:ind w:left="450" w:hanging="450"/>
      </w:pPr>
      <w:r>
        <w:t>Distinguish between syntax, runtime, and logic errors.</w:t>
      </w:r>
    </w:p>
    <w:p w14:paraId="15F01E6B" w14:textId="400C172F" w:rsidR="0044576F" w:rsidRDefault="0044576F" w:rsidP="00F327A6">
      <w:pPr>
        <w:pStyle w:val="Bulleteditem"/>
        <w:numPr>
          <w:ilvl w:val="0"/>
          <w:numId w:val="56"/>
        </w:numPr>
        <w:ind w:left="450" w:hanging="450"/>
      </w:pPr>
      <w:r>
        <w:t>Describe the debugging problem that can occur if you don’t use strict mode and JavaScript treats undeclared variables as global variables.</w:t>
      </w:r>
    </w:p>
    <w:p w14:paraId="42DD2D24" w14:textId="6CAA9FEB" w:rsidR="007C7FAF" w:rsidRDefault="007C7FAF" w:rsidP="007C7FAF">
      <w:pPr>
        <w:pStyle w:val="Chapternumber"/>
      </w:pPr>
      <w:r>
        <w:lastRenderedPageBreak/>
        <w:t xml:space="preserve">Chapter </w:t>
      </w:r>
      <w:r w:rsidR="00052384">
        <w:t>8</w:t>
      </w:r>
    </w:p>
    <w:p w14:paraId="3A199AB1" w14:textId="475A6C90" w:rsidR="007C7FAF" w:rsidRDefault="00052384" w:rsidP="007C7FAF">
      <w:pPr>
        <w:pStyle w:val="Chaptertitle"/>
      </w:pPr>
      <w:r w:rsidRPr="00052384">
        <w:t>How to work with dates, times, and timers</w:t>
      </w:r>
    </w:p>
    <w:p w14:paraId="03503F43" w14:textId="77777777" w:rsidR="007C7FAF" w:rsidRDefault="007C7FAF" w:rsidP="007C7FAF">
      <w:pPr>
        <w:pStyle w:val="Heading3"/>
      </w:pPr>
      <w:r>
        <w:t>Objectives</w:t>
      </w:r>
    </w:p>
    <w:p w14:paraId="3897A157" w14:textId="77777777" w:rsidR="007C7FAF" w:rsidRDefault="007C7FAF" w:rsidP="007C7FAF">
      <w:pPr>
        <w:pStyle w:val="Heading4"/>
      </w:pPr>
      <w:r>
        <w:t>Applied</w:t>
      </w:r>
    </w:p>
    <w:p w14:paraId="1A26EE83" w14:textId="0C9BFD05" w:rsidR="003C6FCD" w:rsidRDefault="003C6FCD" w:rsidP="003C0437">
      <w:pPr>
        <w:pStyle w:val="Bulleteditem"/>
        <w:numPr>
          <w:ilvl w:val="0"/>
          <w:numId w:val="24"/>
        </w:numPr>
      </w:pPr>
      <w:r>
        <w:t xml:space="preserve">Create </w:t>
      </w:r>
      <w:r w:rsidR="004D30DF">
        <w:t xml:space="preserve">a </w:t>
      </w:r>
      <w:r w:rsidR="00AC68C0">
        <w:t>Date object</w:t>
      </w:r>
      <w:r w:rsidR="004D30DF">
        <w:t xml:space="preserve"> from a </w:t>
      </w:r>
      <w:r w:rsidR="00AC68C0">
        <w:t xml:space="preserve">string, numbers, </w:t>
      </w:r>
      <w:r w:rsidR="004D30DF">
        <w:t xml:space="preserve">another </w:t>
      </w:r>
      <w:r w:rsidR="00AC68C0">
        <w:t>Date object</w:t>
      </w:r>
      <w:r w:rsidR="004D30DF">
        <w:t>, or a timestamp</w:t>
      </w:r>
      <w:r>
        <w:t>.</w:t>
      </w:r>
    </w:p>
    <w:p w14:paraId="1E2654EE" w14:textId="2D94A997" w:rsidR="00385E49" w:rsidRDefault="00385E49" w:rsidP="00385E49">
      <w:pPr>
        <w:pStyle w:val="Bulleteditem"/>
        <w:numPr>
          <w:ilvl w:val="0"/>
          <w:numId w:val="24"/>
        </w:numPr>
      </w:pPr>
      <w:r>
        <w:t xml:space="preserve">Get and set </w:t>
      </w:r>
      <w:r w:rsidR="00B24225">
        <w:t xml:space="preserve">the </w:t>
      </w:r>
      <w:r>
        <w:t xml:space="preserve">parts of a Date object, such as year, month, </w:t>
      </w:r>
      <w:r w:rsidR="00B24225">
        <w:t xml:space="preserve">day, minutes, and </w:t>
      </w:r>
      <w:r>
        <w:t>seconds.</w:t>
      </w:r>
    </w:p>
    <w:p w14:paraId="32D0A5DB" w14:textId="276441AB" w:rsidR="00D45A76" w:rsidRDefault="00385E49" w:rsidP="00D45A76">
      <w:pPr>
        <w:pStyle w:val="Bulleteditem"/>
        <w:numPr>
          <w:ilvl w:val="0"/>
          <w:numId w:val="24"/>
        </w:numPr>
      </w:pPr>
      <w:r>
        <w:t xml:space="preserve">Format a </w:t>
      </w:r>
      <w:r w:rsidR="00CA7850">
        <w:t>Date object.</w:t>
      </w:r>
    </w:p>
    <w:p w14:paraId="5CA6E132" w14:textId="428C9092" w:rsidR="00D45A76" w:rsidRDefault="00A878AF" w:rsidP="00A878AF">
      <w:pPr>
        <w:pStyle w:val="Bulleteditem"/>
        <w:numPr>
          <w:ilvl w:val="0"/>
          <w:numId w:val="24"/>
        </w:numPr>
      </w:pPr>
      <w:r>
        <w:t xml:space="preserve">Perform calculations on </w:t>
      </w:r>
      <w:r w:rsidR="004A201D">
        <w:t xml:space="preserve">a </w:t>
      </w:r>
      <w:r w:rsidR="00D45A76">
        <w:t>Date object.</w:t>
      </w:r>
    </w:p>
    <w:p w14:paraId="52571520" w14:textId="07B6FEEA" w:rsidR="00D45A76" w:rsidRDefault="00CA7850" w:rsidP="00D45A76">
      <w:pPr>
        <w:pStyle w:val="Bulleteditem"/>
        <w:numPr>
          <w:ilvl w:val="0"/>
          <w:numId w:val="24"/>
        </w:numPr>
      </w:pPr>
      <w:r>
        <w:t xml:space="preserve">Start and stop one-time </w:t>
      </w:r>
      <w:r w:rsidR="008E68BA">
        <w:t xml:space="preserve">timers </w:t>
      </w:r>
      <w:r>
        <w:t>and interval timers.</w:t>
      </w:r>
    </w:p>
    <w:p w14:paraId="5D499058" w14:textId="77777777" w:rsidR="007C7FAF" w:rsidRDefault="007C7FAF" w:rsidP="007C7FAF">
      <w:pPr>
        <w:pStyle w:val="Heading4"/>
      </w:pPr>
      <w:r>
        <w:t>Knowledge</w:t>
      </w:r>
    </w:p>
    <w:p w14:paraId="2B327A4F" w14:textId="554AC7DA" w:rsidR="00594761" w:rsidRDefault="00D45A76" w:rsidP="00D45A76">
      <w:pPr>
        <w:pStyle w:val="Bulleteditem"/>
        <w:numPr>
          <w:ilvl w:val="0"/>
          <w:numId w:val="50"/>
        </w:numPr>
        <w:ind w:left="360"/>
      </w:pPr>
      <w:r>
        <w:t>Name the different parts of a Date object.</w:t>
      </w:r>
    </w:p>
    <w:p w14:paraId="4CB48323" w14:textId="31CA1313" w:rsidR="00AC68C0" w:rsidRDefault="004C7EB4" w:rsidP="00D45A76">
      <w:pPr>
        <w:pStyle w:val="Bulleteditem"/>
        <w:numPr>
          <w:ilvl w:val="0"/>
          <w:numId w:val="50"/>
        </w:numPr>
        <w:ind w:left="360"/>
      </w:pPr>
      <w:r>
        <w:t xml:space="preserve">Define </w:t>
      </w:r>
      <w:r w:rsidR="00301017">
        <w:t xml:space="preserve">UTC and </w:t>
      </w:r>
      <w:r>
        <w:t xml:space="preserve">describe </w:t>
      </w:r>
      <w:r w:rsidR="00AC68C0">
        <w:t>how time zones work with Date objects.</w:t>
      </w:r>
    </w:p>
    <w:p w14:paraId="52507198" w14:textId="5CFB53F4" w:rsidR="007C7FAF" w:rsidRDefault="007C7FAF" w:rsidP="007C7FAF">
      <w:pPr>
        <w:pStyle w:val="Chapternumber"/>
      </w:pPr>
      <w:r>
        <w:lastRenderedPageBreak/>
        <w:t xml:space="preserve">Chapter </w:t>
      </w:r>
      <w:r w:rsidR="002F4A14">
        <w:t>9</w:t>
      </w:r>
    </w:p>
    <w:p w14:paraId="7322C821" w14:textId="541163B5" w:rsidR="007C7FAF" w:rsidRDefault="001251D1" w:rsidP="007C7FAF">
      <w:pPr>
        <w:pStyle w:val="Chaptertitle"/>
      </w:pPr>
      <w:r w:rsidRPr="001251D1">
        <w:t>How to work with data validation and exceptions</w:t>
      </w:r>
    </w:p>
    <w:p w14:paraId="18649A1E" w14:textId="77777777" w:rsidR="007C7FAF" w:rsidRDefault="007C7FAF" w:rsidP="007C7FAF">
      <w:pPr>
        <w:pStyle w:val="Heading3"/>
      </w:pPr>
      <w:r>
        <w:t>Objectives</w:t>
      </w:r>
    </w:p>
    <w:p w14:paraId="66793B9A" w14:textId="77777777" w:rsidR="007C7FAF" w:rsidRDefault="007C7FAF" w:rsidP="007C7FAF">
      <w:pPr>
        <w:pStyle w:val="Heading4"/>
      </w:pPr>
      <w:r>
        <w:t>Applied</w:t>
      </w:r>
    </w:p>
    <w:p w14:paraId="21F174E5" w14:textId="1DDF6FBD" w:rsidR="007D71CA" w:rsidRDefault="007D71CA" w:rsidP="007D71CA">
      <w:pPr>
        <w:pStyle w:val="Bulleteditem"/>
        <w:numPr>
          <w:ilvl w:val="0"/>
          <w:numId w:val="26"/>
        </w:numPr>
      </w:pPr>
      <w:r>
        <w:t>Use HTML to perform basic data validation.</w:t>
      </w:r>
    </w:p>
    <w:p w14:paraId="471E2B4A" w14:textId="4AB84CEE" w:rsidR="007D71CA" w:rsidRDefault="00953081" w:rsidP="007D71CA">
      <w:pPr>
        <w:pStyle w:val="Bulleteditem"/>
        <w:numPr>
          <w:ilvl w:val="0"/>
          <w:numId w:val="26"/>
        </w:numPr>
      </w:pPr>
      <w:r>
        <w:t>C</w:t>
      </w:r>
      <w:r w:rsidR="0055715D">
        <w:t xml:space="preserve">ustomize HTML </w:t>
      </w:r>
      <w:r w:rsidR="006F6277">
        <w:t xml:space="preserve">data </w:t>
      </w:r>
      <w:r w:rsidR="0055715D">
        <w:t>validation</w:t>
      </w:r>
      <w:r w:rsidR="007D71CA">
        <w:t>.</w:t>
      </w:r>
    </w:p>
    <w:p w14:paraId="13A5ACAE" w14:textId="77777777" w:rsidR="00B85823" w:rsidRDefault="00B85823" w:rsidP="007D71CA">
      <w:pPr>
        <w:pStyle w:val="Bulleteditem"/>
        <w:numPr>
          <w:ilvl w:val="0"/>
          <w:numId w:val="26"/>
        </w:numPr>
      </w:pPr>
      <w:r>
        <w:t xml:space="preserve">Use </w:t>
      </w:r>
      <w:r w:rsidR="007D71CA">
        <w:t xml:space="preserve">try-catch statements </w:t>
      </w:r>
      <w:r>
        <w:t>to catch exceptions.</w:t>
      </w:r>
    </w:p>
    <w:p w14:paraId="53F06074" w14:textId="360D98F0" w:rsidR="007C7FAF" w:rsidRDefault="00B85823" w:rsidP="007D71CA">
      <w:pPr>
        <w:pStyle w:val="Bulleteditem"/>
        <w:numPr>
          <w:ilvl w:val="0"/>
          <w:numId w:val="26"/>
        </w:numPr>
      </w:pPr>
      <w:r>
        <w:t xml:space="preserve">Create and throw </w:t>
      </w:r>
      <w:r w:rsidR="00886536">
        <w:t>exceptions</w:t>
      </w:r>
      <w:r w:rsidR="007D71CA">
        <w:t>.</w:t>
      </w:r>
    </w:p>
    <w:p w14:paraId="47B1365B" w14:textId="77777777" w:rsidR="007C7FAF" w:rsidRDefault="007C7FAF" w:rsidP="007C7FAF">
      <w:pPr>
        <w:pStyle w:val="Heading4"/>
      </w:pPr>
      <w:r>
        <w:t>Knowledge</w:t>
      </w:r>
    </w:p>
    <w:p w14:paraId="47291239" w14:textId="083AF9A3" w:rsidR="006F6277" w:rsidRDefault="006F6277" w:rsidP="006F6277">
      <w:pPr>
        <w:pStyle w:val="Bulleteditem"/>
        <w:numPr>
          <w:ilvl w:val="0"/>
          <w:numId w:val="27"/>
        </w:numPr>
      </w:pPr>
      <w:r>
        <w:t>Identify two limitations of HTML data validation.</w:t>
      </w:r>
    </w:p>
    <w:p w14:paraId="1586A2D8" w14:textId="77777777" w:rsidR="00B7413A" w:rsidRDefault="00B7413A" w:rsidP="00B7413A">
      <w:pPr>
        <w:pStyle w:val="Bulleteditem"/>
        <w:numPr>
          <w:ilvl w:val="0"/>
          <w:numId w:val="27"/>
        </w:numPr>
      </w:pPr>
      <w:r>
        <w:t xml:space="preserve">Describe the use of the following HTML attributes: autofocus, placeholder, required, title, pattern, </w:t>
      </w:r>
      <w:proofErr w:type="spellStart"/>
      <w:r>
        <w:t>novalidate</w:t>
      </w:r>
      <w:proofErr w:type="spellEnd"/>
      <w:r>
        <w:t>, autocomplete.</w:t>
      </w:r>
    </w:p>
    <w:p w14:paraId="7F28EC73" w14:textId="5E3471B9" w:rsidR="00FC2584" w:rsidRDefault="00BE1BE4" w:rsidP="00FC2584">
      <w:pPr>
        <w:pStyle w:val="Bulleteditem"/>
        <w:numPr>
          <w:ilvl w:val="0"/>
          <w:numId w:val="27"/>
        </w:numPr>
      </w:pPr>
      <w:r>
        <w:t xml:space="preserve">Describe how </w:t>
      </w:r>
      <w:r w:rsidR="009078DD">
        <w:t xml:space="preserve">you can use </w:t>
      </w:r>
      <w:r w:rsidR="00FC2584">
        <w:t xml:space="preserve">regular expressions </w:t>
      </w:r>
      <w:r>
        <w:t xml:space="preserve">to </w:t>
      </w:r>
      <w:r w:rsidR="000565DA">
        <w:t xml:space="preserve">check for </w:t>
      </w:r>
      <w:r w:rsidR="009078DD">
        <w:t xml:space="preserve">a </w:t>
      </w:r>
      <w:r>
        <w:t>pattern</w:t>
      </w:r>
      <w:r w:rsidR="009078DD">
        <w:t xml:space="preserve"> in a string</w:t>
      </w:r>
      <w:r w:rsidR="00FC2584">
        <w:t>.</w:t>
      </w:r>
    </w:p>
    <w:p w14:paraId="4FC88A4C" w14:textId="6309943D" w:rsidR="007C7FAF" w:rsidRDefault="007D71CA" w:rsidP="007D71CA">
      <w:pPr>
        <w:pStyle w:val="Bulleteditem"/>
        <w:numPr>
          <w:ilvl w:val="0"/>
          <w:numId w:val="27"/>
        </w:numPr>
      </w:pPr>
      <w:r>
        <w:t xml:space="preserve">Identify three reasons to deliberately throw an </w:t>
      </w:r>
      <w:r w:rsidR="00D658FC">
        <w:t xml:space="preserve">exception </w:t>
      </w:r>
      <w:r>
        <w:t>in your code.</w:t>
      </w:r>
    </w:p>
    <w:p w14:paraId="14F18400" w14:textId="77777777" w:rsidR="007C7FAF" w:rsidRDefault="007C7FAF" w:rsidP="007C7FAF">
      <w:pPr>
        <w:pStyle w:val="Chapternumber"/>
      </w:pPr>
      <w:r>
        <w:lastRenderedPageBreak/>
        <w:t>Chapter 10</w:t>
      </w:r>
    </w:p>
    <w:p w14:paraId="1061BA10" w14:textId="479DD14C" w:rsidR="007C7FAF" w:rsidRDefault="007C7FAF" w:rsidP="007C7FAF">
      <w:pPr>
        <w:pStyle w:val="Chaptertitle"/>
      </w:pPr>
      <w:r>
        <w:t xml:space="preserve">How to work with </w:t>
      </w:r>
      <w:r w:rsidR="009C7350">
        <w:t>web storage</w:t>
      </w:r>
    </w:p>
    <w:p w14:paraId="102BA4EC" w14:textId="77777777" w:rsidR="007C7FAF" w:rsidRDefault="007C7FAF" w:rsidP="007C7FAF">
      <w:pPr>
        <w:pStyle w:val="Heading3"/>
      </w:pPr>
      <w:r>
        <w:t>Objectives</w:t>
      </w:r>
    </w:p>
    <w:p w14:paraId="7562B28B" w14:textId="77777777" w:rsidR="007C7FAF" w:rsidRDefault="007C7FAF" w:rsidP="007C7FAF">
      <w:pPr>
        <w:pStyle w:val="Heading4"/>
      </w:pPr>
      <w:r>
        <w:t>Applied</w:t>
      </w:r>
    </w:p>
    <w:p w14:paraId="689D88E8" w14:textId="3EB6894C" w:rsidR="00370651" w:rsidRDefault="00A71C33" w:rsidP="00370651">
      <w:pPr>
        <w:pStyle w:val="Bulleteditem"/>
        <w:numPr>
          <w:ilvl w:val="0"/>
          <w:numId w:val="38"/>
        </w:numPr>
      </w:pPr>
      <w:r>
        <w:t xml:space="preserve">Set </w:t>
      </w:r>
      <w:r w:rsidR="00C139EC">
        <w:t xml:space="preserve">items in web storage </w:t>
      </w:r>
      <w:r w:rsidR="004C0F73">
        <w:t xml:space="preserve">and </w:t>
      </w:r>
      <w:r>
        <w:t xml:space="preserve">get </w:t>
      </w:r>
      <w:r w:rsidR="00E07E64">
        <w:t xml:space="preserve">items </w:t>
      </w:r>
      <w:r w:rsidR="00111EEF">
        <w:t xml:space="preserve">from </w:t>
      </w:r>
      <w:r w:rsidR="00D351C3">
        <w:t>web storage.</w:t>
      </w:r>
    </w:p>
    <w:p w14:paraId="372D9A9A" w14:textId="4875C204" w:rsidR="0023292A" w:rsidRDefault="0023292A" w:rsidP="00370651">
      <w:pPr>
        <w:pStyle w:val="Bulleteditem"/>
        <w:numPr>
          <w:ilvl w:val="0"/>
          <w:numId w:val="38"/>
        </w:numPr>
      </w:pPr>
      <w:r>
        <w:t xml:space="preserve">Use the </w:t>
      </w:r>
      <w:proofErr w:type="spellStart"/>
      <w:r w:rsidRPr="0023292A">
        <w:t>nullish</w:t>
      </w:r>
      <w:proofErr w:type="spellEnd"/>
      <w:r w:rsidRPr="0023292A">
        <w:t xml:space="preserve"> coalescing operator</w:t>
      </w:r>
      <w:r>
        <w:t xml:space="preserve"> to provide a default value for</w:t>
      </w:r>
      <w:r w:rsidR="00581C13">
        <w:t xml:space="preserve"> an item</w:t>
      </w:r>
      <w:r w:rsidR="00893CE7">
        <w:t xml:space="preserve"> in web storage</w:t>
      </w:r>
      <w:r>
        <w:t>.</w:t>
      </w:r>
    </w:p>
    <w:p w14:paraId="38F0D25F" w14:textId="0DFA8EA2" w:rsidR="0023292A" w:rsidRDefault="0023292A" w:rsidP="00370651">
      <w:pPr>
        <w:pStyle w:val="Bulleteditem"/>
        <w:numPr>
          <w:ilvl w:val="0"/>
          <w:numId w:val="38"/>
        </w:numPr>
      </w:pPr>
      <w:r>
        <w:t>Convert objects to and from the JSON format.</w:t>
      </w:r>
    </w:p>
    <w:p w14:paraId="7E9A08E4" w14:textId="316473F0" w:rsidR="00370651" w:rsidRDefault="00370651" w:rsidP="00370651">
      <w:pPr>
        <w:pStyle w:val="Bulleteditem"/>
        <w:numPr>
          <w:ilvl w:val="0"/>
          <w:numId w:val="38"/>
        </w:numPr>
      </w:pPr>
      <w:r>
        <w:t xml:space="preserve">Use Chrome’s developer tools to </w:t>
      </w:r>
      <w:r w:rsidR="0023292A">
        <w:t xml:space="preserve">view, </w:t>
      </w:r>
      <w:r w:rsidR="00893CE7">
        <w:t xml:space="preserve">add, </w:t>
      </w:r>
      <w:r w:rsidR="0023292A">
        <w:t xml:space="preserve">edit, </w:t>
      </w:r>
      <w:r w:rsidR="00893CE7">
        <w:t xml:space="preserve">or </w:t>
      </w:r>
      <w:r w:rsidR="0023292A">
        <w:t>delete</w:t>
      </w:r>
      <w:r w:rsidR="00893CE7">
        <w:t xml:space="preserve"> </w:t>
      </w:r>
      <w:r w:rsidR="0023292A">
        <w:t>items in</w:t>
      </w:r>
      <w:r>
        <w:t xml:space="preserve"> web storage.</w:t>
      </w:r>
    </w:p>
    <w:p w14:paraId="76540025" w14:textId="77777777" w:rsidR="00370651" w:rsidRDefault="00370651" w:rsidP="00370651">
      <w:pPr>
        <w:pStyle w:val="Heading4"/>
      </w:pPr>
      <w:r>
        <w:t>Knowledge</w:t>
      </w:r>
    </w:p>
    <w:p w14:paraId="1EDEC957" w14:textId="5D808F1E" w:rsidR="00370651" w:rsidRDefault="00370651" w:rsidP="00370651">
      <w:pPr>
        <w:pStyle w:val="Bulleteditem"/>
        <w:numPr>
          <w:ilvl w:val="0"/>
          <w:numId w:val="39"/>
        </w:numPr>
      </w:pPr>
      <w:r>
        <w:t xml:space="preserve">Distinguish between session </w:t>
      </w:r>
      <w:r w:rsidR="00D351C3">
        <w:t xml:space="preserve">cookies </w:t>
      </w:r>
      <w:r>
        <w:t>and persistent cookies.</w:t>
      </w:r>
    </w:p>
    <w:p w14:paraId="48D9D7DF" w14:textId="2AE5FC34" w:rsidR="007F34A5" w:rsidRDefault="007F34A5" w:rsidP="007F34A5">
      <w:pPr>
        <w:pStyle w:val="Bulleteditem"/>
        <w:numPr>
          <w:ilvl w:val="0"/>
          <w:numId w:val="39"/>
        </w:numPr>
      </w:pPr>
      <w:r>
        <w:t>Describe three differences between cookies and web storage.</w:t>
      </w:r>
    </w:p>
    <w:p w14:paraId="73415760" w14:textId="77777777" w:rsidR="00370651" w:rsidRDefault="00370651" w:rsidP="00370651">
      <w:pPr>
        <w:pStyle w:val="Bulleteditem"/>
        <w:numPr>
          <w:ilvl w:val="0"/>
          <w:numId w:val="39"/>
        </w:numPr>
      </w:pPr>
      <w:r>
        <w:t>Distinguish between session storage and local storage.</w:t>
      </w:r>
    </w:p>
    <w:p w14:paraId="36D57791" w14:textId="2783B401" w:rsidR="008F1063" w:rsidRDefault="008F1063" w:rsidP="008F1063">
      <w:pPr>
        <w:pStyle w:val="Chapternumber"/>
      </w:pPr>
      <w:r>
        <w:lastRenderedPageBreak/>
        <w:t>Chapter 11</w:t>
      </w:r>
    </w:p>
    <w:p w14:paraId="3658D057" w14:textId="79CF0D07" w:rsidR="008F1063" w:rsidRDefault="004E14B2" w:rsidP="008F1063">
      <w:pPr>
        <w:pStyle w:val="Chaptertitle"/>
      </w:pPr>
      <w:r>
        <w:t xml:space="preserve">More skills for </w:t>
      </w:r>
      <w:r w:rsidR="008F1063">
        <w:t>work</w:t>
      </w:r>
      <w:r>
        <w:t>ing</w:t>
      </w:r>
      <w:r w:rsidR="008F1063">
        <w:t xml:space="preserve"> with arrays</w:t>
      </w:r>
    </w:p>
    <w:p w14:paraId="083D6B35" w14:textId="77777777" w:rsidR="008F1063" w:rsidRDefault="008F1063" w:rsidP="008F1063">
      <w:pPr>
        <w:pStyle w:val="Heading3"/>
      </w:pPr>
      <w:r>
        <w:t>Objectives</w:t>
      </w:r>
    </w:p>
    <w:p w14:paraId="37467C50" w14:textId="77777777" w:rsidR="008F1063" w:rsidRDefault="008F1063" w:rsidP="008F1063">
      <w:pPr>
        <w:pStyle w:val="Heading4"/>
      </w:pPr>
      <w:r>
        <w:t>Applied</w:t>
      </w:r>
    </w:p>
    <w:p w14:paraId="261BDB69" w14:textId="58949B9F" w:rsidR="008F1063" w:rsidRDefault="006E1B1D" w:rsidP="008F1063">
      <w:pPr>
        <w:pStyle w:val="Bulleteditem"/>
        <w:numPr>
          <w:ilvl w:val="0"/>
          <w:numId w:val="36"/>
        </w:numPr>
      </w:pPr>
      <w:r>
        <w:t xml:space="preserve">Inspect an array using the </w:t>
      </w:r>
      <w:proofErr w:type="spellStart"/>
      <w:proofErr w:type="gramStart"/>
      <w:r w:rsidRPr="006E1B1D">
        <w:t>isArray</w:t>
      </w:r>
      <w:proofErr w:type="spellEnd"/>
      <w:r w:rsidRPr="006E1B1D">
        <w:t>(</w:t>
      </w:r>
      <w:proofErr w:type="gramEnd"/>
      <w:r w:rsidRPr="006E1B1D">
        <w:t xml:space="preserve">), find(), </w:t>
      </w:r>
      <w:proofErr w:type="spellStart"/>
      <w:r w:rsidRPr="006E1B1D">
        <w:t>findIndex</w:t>
      </w:r>
      <w:proofErr w:type="spellEnd"/>
      <w:r w:rsidRPr="006E1B1D">
        <w:t xml:space="preserve">(), every(), and some() </w:t>
      </w:r>
      <w:r w:rsidR="00733DB3">
        <w:t>methods</w:t>
      </w:r>
      <w:r w:rsidRPr="006E1B1D">
        <w:t>.</w:t>
      </w:r>
    </w:p>
    <w:p w14:paraId="7C205841" w14:textId="0F4807B8" w:rsidR="006E1B1D" w:rsidRDefault="006E1B1D" w:rsidP="008F1063">
      <w:pPr>
        <w:pStyle w:val="Bulleteditem"/>
        <w:numPr>
          <w:ilvl w:val="0"/>
          <w:numId w:val="36"/>
        </w:numPr>
      </w:pPr>
      <w:r>
        <w:t xml:space="preserve">Sort an array </w:t>
      </w:r>
      <w:r w:rsidR="00577B7B">
        <w:t xml:space="preserve">by </w:t>
      </w:r>
      <w:r w:rsidR="00951751">
        <w:t xml:space="preserve">using the </w:t>
      </w:r>
      <w:proofErr w:type="gramStart"/>
      <w:r w:rsidR="00951751">
        <w:t>sort(</w:t>
      </w:r>
      <w:proofErr w:type="gramEnd"/>
      <w:r w:rsidR="00951751">
        <w:t xml:space="preserve">) method with </w:t>
      </w:r>
      <w:r>
        <w:t>a callback function.</w:t>
      </w:r>
    </w:p>
    <w:p w14:paraId="55A5D41E" w14:textId="3DB911DB" w:rsidR="009630BD" w:rsidRDefault="009630BD" w:rsidP="008F1063">
      <w:pPr>
        <w:pStyle w:val="Bulleteditem"/>
        <w:numPr>
          <w:ilvl w:val="0"/>
          <w:numId w:val="36"/>
        </w:numPr>
      </w:pPr>
      <w:r>
        <w:t xml:space="preserve">Modify an array </w:t>
      </w:r>
      <w:r w:rsidR="002273C8">
        <w:t xml:space="preserve">by </w:t>
      </w:r>
      <w:r>
        <w:t xml:space="preserve">using the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method with a callback function.</w:t>
      </w:r>
    </w:p>
    <w:p w14:paraId="4F505C07" w14:textId="4B0BFD36" w:rsidR="009630BD" w:rsidRDefault="00625DD5" w:rsidP="008F1063">
      <w:pPr>
        <w:pStyle w:val="Bulleteditem"/>
        <w:numPr>
          <w:ilvl w:val="0"/>
          <w:numId w:val="36"/>
        </w:numPr>
      </w:pPr>
      <w:r>
        <w:t>Filter, map, and reduce the elements in an array</w:t>
      </w:r>
      <w:r w:rsidR="009630BD" w:rsidRPr="009630BD">
        <w:t>.</w:t>
      </w:r>
    </w:p>
    <w:p w14:paraId="109580D5" w14:textId="6A0D52F0" w:rsidR="009630BD" w:rsidRDefault="00180451" w:rsidP="008F1063">
      <w:pPr>
        <w:pStyle w:val="Bulleteditem"/>
        <w:numPr>
          <w:ilvl w:val="0"/>
          <w:numId w:val="36"/>
        </w:numPr>
      </w:pPr>
      <w:r>
        <w:t>W</w:t>
      </w:r>
      <w:r w:rsidR="00371D75">
        <w:t xml:space="preserve">ork with </w:t>
      </w:r>
      <w:r w:rsidR="009630BD">
        <w:t>an array of arrays.</w:t>
      </w:r>
    </w:p>
    <w:p w14:paraId="6C92CDD5" w14:textId="77777777" w:rsidR="008F1063" w:rsidRDefault="008F1063" w:rsidP="008F1063">
      <w:pPr>
        <w:pStyle w:val="Heading4"/>
      </w:pPr>
      <w:r>
        <w:t>Knowledge</w:t>
      </w:r>
    </w:p>
    <w:p w14:paraId="23E5F0F0" w14:textId="3D98EFF5" w:rsidR="008F1063" w:rsidRDefault="008F1063" w:rsidP="008F1063">
      <w:pPr>
        <w:pStyle w:val="Bulleteditem"/>
        <w:numPr>
          <w:ilvl w:val="0"/>
          <w:numId w:val="37"/>
        </w:numPr>
      </w:pPr>
      <w:r>
        <w:t xml:space="preserve">Describe how </w:t>
      </w:r>
      <w:r w:rsidR="00C06996">
        <w:t xml:space="preserve">to </w:t>
      </w:r>
      <w:proofErr w:type="spellStart"/>
      <w:r w:rsidRPr="00060C83">
        <w:t>destructur</w:t>
      </w:r>
      <w:r w:rsidR="00C06996">
        <w:t>e</w:t>
      </w:r>
      <w:proofErr w:type="spellEnd"/>
      <w:r w:rsidR="00C06996">
        <w:t xml:space="preserve"> an array.</w:t>
      </w:r>
    </w:p>
    <w:p w14:paraId="24A99C30" w14:textId="013A286A" w:rsidR="009630BD" w:rsidRDefault="009630BD" w:rsidP="008F1063">
      <w:pPr>
        <w:pStyle w:val="Bulleteditem"/>
        <w:numPr>
          <w:ilvl w:val="0"/>
          <w:numId w:val="37"/>
        </w:numPr>
      </w:pPr>
      <w:r>
        <w:t>Distinguish between a shallow copy of an array and a deep copy.</w:t>
      </w:r>
    </w:p>
    <w:p w14:paraId="61FEDBC6" w14:textId="4AF47161" w:rsidR="00F66D87" w:rsidRDefault="00F66D87" w:rsidP="00F66D87">
      <w:pPr>
        <w:pStyle w:val="Chapternumber"/>
      </w:pPr>
      <w:r>
        <w:lastRenderedPageBreak/>
        <w:t>Chapter 12</w:t>
      </w:r>
    </w:p>
    <w:p w14:paraId="094232AB" w14:textId="77777777" w:rsidR="00F66D87" w:rsidRDefault="00F66D87" w:rsidP="00F66D87">
      <w:pPr>
        <w:pStyle w:val="Chaptertitle"/>
      </w:pPr>
      <w:r>
        <w:t>How to work with objects</w:t>
      </w:r>
    </w:p>
    <w:p w14:paraId="4B9E87A3" w14:textId="77777777" w:rsidR="00F66D87" w:rsidRDefault="00F66D87" w:rsidP="00F66D87">
      <w:pPr>
        <w:pStyle w:val="Heading3"/>
      </w:pPr>
      <w:r>
        <w:t>Objectives</w:t>
      </w:r>
    </w:p>
    <w:p w14:paraId="1BC656ED" w14:textId="77777777" w:rsidR="00F66D87" w:rsidRDefault="00F66D87" w:rsidP="00F66D87">
      <w:pPr>
        <w:pStyle w:val="Heading4"/>
      </w:pPr>
      <w:r>
        <w:t>Applied</w:t>
      </w:r>
    </w:p>
    <w:p w14:paraId="23018C5B" w14:textId="1CC52C25" w:rsidR="00F66D87" w:rsidRDefault="00F66D87" w:rsidP="00F66D87">
      <w:pPr>
        <w:pStyle w:val="Bulleteditem"/>
        <w:numPr>
          <w:ilvl w:val="0"/>
          <w:numId w:val="51"/>
        </w:numPr>
      </w:pPr>
      <w:r>
        <w:t xml:space="preserve">Use object literals to </w:t>
      </w:r>
      <w:r w:rsidR="004B539A">
        <w:t xml:space="preserve">define </w:t>
      </w:r>
      <w:r>
        <w:t>objects.</w:t>
      </w:r>
    </w:p>
    <w:p w14:paraId="0D7232C3" w14:textId="533B4B8D" w:rsidR="00F66D87" w:rsidRDefault="00F66D87" w:rsidP="00F66D87">
      <w:pPr>
        <w:pStyle w:val="Bulleteditem"/>
        <w:numPr>
          <w:ilvl w:val="0"/>
          <w:numId w:val="51"/>
        </w:numPr>
      </w:pPr>
      <w:r>
        <w:t xml:space="preserve">Use classes to </w:t>
      </w:r>
      <w:r w:rsidR="00290785">
        <w:t xml:space="preserve">define </w:t>
      </w:r>
      <w:r>
        <w:t>objects.</w:t>
      </w:r>
    </w:p>
    <w:p w14:paraId="5FD79D1C" w14:textId="36F50FEF" w:rsidR="00F66D87" w:rsidRDefault="00F66D87" w:rsidP="00F66D87">
      <w:pPr>
        <w:pStyle w:val="Bulleteditem"/>
        <w:numPr>
          <w:ilvl w:val="0"/>
          <w:numId w:val="51"/>
        </w:numPr>
      </w:pPr>
      <w:r>
        <w:t>Create and use JavaScript libraries.</w:t>
      </w:r>
    </w:p>
    <w:p w14:paraId="2CF13959" w14:textId="0C883CDC" w:rsidR="003C391E" w:rsidRDefault="00A23488" w:rsidP="00F66D87">
      <w:pPr>
        <w:pStyle w:val="Bulleteditem"/>
        <w:numPr>
          <w:ilvl w:val="0"/>
          <w:numId w:val="51"/>
        </w:numPr>
      </w:pPr>
      <w:r>
        <w:t xml:space="preserve">Create </w:t>
      </w:r>
      <w:r w:rsidR="003C391E">
        <w:t>private properties and methods.</w:t>
      </w:r>
    </w:p>
    <w:p w14:paraId="6DB330E2" w14:textId="7AFA7C06" w:rsidR="00F66D87" w:rsidRDefault="00A23488" w:rsidP="00F66D87">
      <w:pPr>
        <w:pStyle w:val="Bulleteditem"/>
        <w:numPr>
          <w:ilvl w:val="0"/>
          <w:numId w:val="51"/>
        </w:numPr>
      </w:pPr>
      <w:r>
        <w:t xml:space="preserve">Create </w:t>
      </w:r>
      <w:r w:rsidR="00AF1299">
        <w:t>accessor properties</w:t>
      </w:r>
      <w:r w:rsidR="00F66D87">
        <w:t>.</w:t>
      </w:r>
    </w:p>
    <w:p w14:paraId="0E6735A8" w14:textId="559E2F42" w:rsidR="00F66D87" w:rsidRDefault="00A23488" w:rsidP="00F66D87">
      <w:pPr>
        <w:pStyle w:val="Bulleteditem"/>
        <w:numPr>
          <w:ilvl w:val="0"/>
          <w:numId w:val="51"/>
        </w:numPr>
      </w:pPr>
      <w:r>
        <w:t xml:space="preserve">Create </w:t>
      </w:r>
      <w:r w:rsidR="00F66D87">
        <w:t>static properties and methods.</w:t>
      </w:r>
    </w:p>
    <w:p w14:paraId="44CA40AD" w14:textId="77777777" w:rsidR="004D66FB" w:rsidRDefault="004D66FB" w:rsidP="004D66FB">
      <w:pPr>
        <w:pStyle w:val="Bulleteditem"/>
        <w:numPr>
          <w:ilvl w:val="0"/>
          <w:numId w:val="51"/>
        </w:numPr>
      </w:pPr>
      <w:r>
        <w:t>Create and use nested objects.</w:t>
      </w:r>
    </w:p>
    <w:p w14:paraId="25227432" w14:textId="5F68C0BA" w:rsidR="00F66D87" w:rsidRDefault="00E4206F" w:rsidP="00F66D87">
      <w:pPr>
        <w:pStyle w:val="Bulleteditem"/>
        <w:numPr>
          <w:ilvl w:val="0"/>
          <w:numId w:val="51"/>
        </w:numPr>
      </w:pPr>
      <w:r>
        <w:t xml:space="preserve">Use a </w:t>
      </w:r>
      <w:r w:rsidR="00F66D87">
        <w:t>generator function</w:t>
      </w:r>
      <w:r>
        <w:t xml:space="preserve"> </w:t>
      </w:r>
      <w:r w:rsidR="00F66D87">
        <w:t xml:space="preserve">to make an object </w:t>
      </w:r>
      <w:proofErr w:type="spellStart"/>
      <w:r w:rsidR="00F66D87">
        <w:t>iterable</w:t>
      </w:r>
      <w:proofErr w:type="spellEnd"/>
      <w:r w:rsidR="00F66D87">
        <w:t>.</w:t>
      </w:r>
    </w:p>
    <w:p w14:paraId="35D07662" w14:textId="77777777" w:rsidR="00F66D87" w:rsidRDefault="00F66D87" w:rsidP="00F66D87">
      <w:pPr>
        <w:pStyle w:val="Heading4"/>
      </w:pPr>
      <w:r>
        <w:t>Knowledge</w:t>
      </w:r>
    </w:p>
    <w:p w14:paraId="195A6DBD" w14:textId="096E5204" w:rsidR="00F66D87" w:rsidRDefault="00F66D87" w:rsidP="00F66D87">
      <w:pPr>
        <w:pStyle w:val="Bulleteditem"/>
        <w:numPr>
          <w:ilvl w:val="0"/>
          <w:numId w:val="52"/>
        </w:numPr>
      </w:pPr>
      <w:r>
        <w:t>Distinguish between object literals and classes.</w:t>
      </w:r>
    </w:p>
    <w:p w14:paraId="3D30A0DC" w14:textId="77777777" w:rsidR="00F66D87" w:rsidRDefault="00F66D87" w:rsidP="00F66D87">
      <w:pPr>
        <w:pStyle w:val="Bulleteditem"/>
        <w:numPr>
          <w:ilvl w:val="0"/>
          <w:numId w:val="52"/>
        </w:numPr>
      </w:pPr>
      <w:r>
        <w:t>Explain how two variables can refer to the same object.</w:t>
      </w:r>
    </w:p>
    <w:p w14:paraId="2564BC99" w14:textId="496B59B2" w:rsidR="004D66FB" w:rsidRDefault="004D66FB" w:rsidP="004D66FB">
      <w:pPr>
        <w:pStyle w:val="Bulleteditem"/>
        <w:numPr>
          <w:ilvl w:val="0"/>
          <w:numId w:val="52"/>
        </w:numPr>
      </w:pPr>
      <w:r>
        <w:t>Define encapsulation</w:t>
      </w:r>
      <w:r w:rsidR="00555E3C">
        <w:t xml:space="preserve"> and describe one of its benefits</w:t>
      </w:r>
      <w:r>
        <w:t>.</w:t>
      </w:r>
    </w:p>
    <w:p w14:paraId="0D97F06A" w14:textId="77777777" w:rsidR="00F66D87" w:rsidRDefault="00F66D87" w:rsidP="00F66D87">
      <w:pPr>
        <w:pStyle w:val="Bulleteditem"/>
        <w:numPr>
          <w:ilvl w:val="0"/>
          <w:numId w:val="52"/>
        </w:numPr>
      </w:pPr>
      <w:r>
        <w:t>Distinguish between data properties and accessor properties.</w:t>
      </w:r>
    </w:p>
    <w:p w14:paraId="18EED9D8" w14:textId="77777777" w:rsidR="00F66D87" w:rsidRDefault="00F66D87" w:rsidP="00F66D87">
      <w:pPr>
        <w:pStyle w:val="Bulleteditem"/>
        <w:numPr>
          <w:ilvl w:val="0"/>
          <w:numId w:val="52"/>
        </w:numPr>
      </w:pPr>
      <w:r>
        <w:t>Distinguish between inheritance and object composition and describe when you would use each technique.</w:t>
      </w:r>
    </w:p>
    <w:p w14:paraId="1E27E3F3" w14:textId="3283E0D2" w:rsidR="00F66D87" w:rsidRDefault="00F66D87" w:rsidP="00F66D87">
      <w:pPr>
        <w:pStyle w:val="Bulleteditem"/>
        <w:numPr>
          <w:ilvl w:val="0"/>
          <w:numId w:val="52"/>
        </w:numPr>
      </w:pPr>
      <w:r>
        <w:t xml:space="preserve">Describe </w:t>
      </w:r>
      <w:r w:rsidR="00C22969">
        <w:t xml:space="preserve">how to create and </w:t>
      </w:r>
      <w:r>
        <w:t>use cascading methods.</w:t>
      </w:r>
    </w:p>
    <w:p w14:paraId="7B60A8C1" w14:textId="370E5A0B" w:rsidR="00F66D87" w:rsidRDefault="00F66D87" w:rsidP="00F66D87">
      <w:pPr>
        <w:pStyle w:val="Bulleteditem"/>
        <w:numPr>
          <w:ilvl w:val="0"/>
          <w:numId w:val="52"/>
        </w:numPr>
      </w:pPr>
      <w:r>
        <w:t xml:space="preserve">Describe how you can </w:t>
      </w:r>
      <w:proofErr w:type="spellStart"/>
      <w:r>
        <w:t>destructur</w:t>
      </w:r>
      <w:r w:rsidR="007A144E">
        <w:t>e</w:t>
      </w:r>
      <w:proofErr w:type="spellEnd"/>
      <w:r>
        <w:t xml:space="preserve"> an object.</w:t>
      </w:r>
    </w:p>
    <w:p w14:paraId="40800FFB" w14:textId="12C7A0BC" w:rsidR="00F66D87" w:rsidRDefault="00F66D87" w:rsidP="00F66D87">
      <w:pPr>
        <w:pStyle w:val="Chapternumber"/>
      </w:pPr>
      <w:r>
        <w:lastRenderedPageBreak/>
        <w:t>Chapter 13</w:t>
      </w:r>
    </w:p>
    <w:p w14:paraId="0BF1F2F1" w14:textId="456AA0A0" w:rsidR="00F66D87" w:rsidRDefault="00F66D87" w:rsidP="00F66D87">
      <w:pPr>
        <w:pStyle w:val="Chaptertitle"/>
      </w:pPr>
      <w:r>
        <w:t>How work with modules</w:t>
      </w:r>
    </w:p>
    <w:p w14:paraId="5C01CA76" w14:textId="77777777" w:rsidR="00F66D87" w:rsidRDefault="00F66D87" w:rsidP="00F66D87">
      <w:pPr>
        <w:pStyle w:val="Heading3"/>
      </w:pPr>
      <w:r>
        <w:t>Objectives</w:t>
      </w:r>
    </w:p>
    <w:p w14:paraId="4BC0F293" w14:textId="77777777" w:rsidR="00F66D87" w:rsidRDefault="00F66D87" w:rsidP="00F66D87">
      <w:pPr>
        <w:pStyle w:val="Heading4"/>
      </w:pPr>
      <w:r>
        <w:t>Applied</w:t>
      </w:r>
    </w:p>
    <w:p w14:paraId="649209F6" w14:textId="1ECB1C75" w:rsidR="00C07E19" w:rsidRDefault="00C07E19" w:rsidP="00C07E19">
      <w:pPr>
        <w:pStyle w:val="Bulleteditem"/>
        <w:numPr>
          <w:ilvl w:val="0"/>
          <w:numId w:val="18"/>
        </w:numPr>
      </w:pPr>
      <w:r>
        <w:t xml:space="preserve">Export and import items </w:t>
      </w:r>
      <w:r w:rsidR="00B43EED">
        <w:t>from an ES module</w:t>
      </w:r>
      <w:r>
        <w:t>.</w:t>
      </w:r>
    </w:p>
    <w:p w14:paraId="519511C9" w14:textId="23088E0E" w:rsidR="00C07E19" w:rsidRDefault="002237E5" w:rsidP="00C07E19">
      <w:pPr>
        <w:pStyle w:val="Bulleteditem"/>
        <w:numPr>
          <w:ilvl w:val="0"/>
          <w:numId w:val="18"/>
        </w:numPr>
      </w:pPr>
      <w:r>
        <w:t>D</w:t>
      </w:r>
      <w:r w:rsidR="00C07E19">
        <w:t>eclare a script as a module</w:t>
      </w:r>
      <w:r>
        <w:t>.</w:t>
      </w:r>
    </w:p>
    <w:p w14:paraId="5ED829AE" w14:textId="04ADED51" w:rsidR="00C07E19" w:rsidRDefault="002237E5" w:rsidP="00C07E19">
      <w:pPr>
        <w:pStyle w:val="Bulleteditem"/>
        <w:numPr>
          <w:ilvl w:val="0"/>
          <w:numId w:val="18"/>
        </w:numPr>
      </w:pPr>
      <w:r>
        <w:t>R</w:t>
      </w:r>
      <w:r w:rsidR="00C07E19">
        <w:t xml:space="preserve">ename </w:t>
      </w:r>
      <w:r w:rsidR="006C71B7">
        <w:t xml:space="preserve">imports and </w:t>
      </w:r>
      <w:r w:rsidR="00C07E19">
        <w:t>exports</w:t>
      </w:r>
      <w:r>
        <w:t>.</w:t>
      </w:r>
    </w:p>
    <w:p w14:paraId="68774284" w14:textId="56D57F41" w:rsidR="00ED3310" w:rsidRDefault="00ED3310" w:rsidP="00C07E19">
      <w:pPr>
        <w:pStyle w:val="Bulleteditem"/>
        <w:numPr>
          <w:ilvl w:val="0"/>
          <w:numId w:val="18"/>
        </w:numPr>
      </w:pPr>
      <w:r>
        <w:t>Import and export classes.</w:t>
      </w:r>
    </w:p>
    <w:p w14:paraId="64A8CB08" w14:textId="4DB41BC8" w:rsidR="00C07E19" w:rsidRDefault="002237E5" w:rsidP="00C07E19">
      <w:pPr>
        <w:pStyle w:val="Bulleteditem"/>
        <w:numPr>
          <w:ilvl w:val="0"/>
          <w:numId w:val="18"/>
        </w:numPr>
      </w:pPr>
      <w:r>
        <w:t>Cr</w:t>
      </w:r>
      <w:r w:rsidR="00C07E19">
        <w:t>eate a default export</w:t>
      </w:r>
      <w:r>
        <w:t>.</w:t>
      </w:r>
    </w:p>
    <w:p w14:paraId="3A81D33D" w14:textId="5A3D8485" w:rsidR="00C07E19" w:rsidRDefault="00ED3310" w:rsidP="00C07E19">
      <w:pPr>
        <w:pStyle w:val="Bulleteditem"/>
        <w:numPr>
          <w:ilvl w:val="0"/>
          <w:numId w:val="18"/>
        </w:numPr>
      </w:pPr>
      <w:r>
        <w:t>U</w:t>
      </w:r>
      <w:r w:rsidR="002237E5">
        <w:t>se an</w:t>
      </w:r>
      <w:r w:rsidR="00C07E19">
        <w:t xml:space="preserve"> import map</w:t>
      </w:r>
      <w:r w:rsidR="002237E5">
        <w:t>.</w:t>
      </w:r>
    </w:p>
    <w:p w14:paraId="51CB1E6D" w14:textId="77777777" w:rsidR="00F66D87" w:rsidRDefault="00F66D87" w:rsidP="00F66D87">
      <w:pPr>
        <w:pStyle w:val="Heading4"/>
      </w:pPr>
      <w:r>
        <w:t>Knowledge</w:t>
      </w:r>
    </w:p>
    <w:p w14:paraId="3C997D5C" w14:textId="0AFE7F82" w:rsidR="00F66D87" w:rsidRDefault="00F66D87" w:rsidP="00F66D87">
      <w:pPr>
        <w:pStyle w:val="Bulleteditem"/>
        <w:numPr>
          <w:ilvl w:val="0"/>
          <w:numId w:val="19"/>
        </w:numPr>
      </w:pPr>
      <w:r>
        <w:t xml:space="preserve">Describe </w:t>
      </w:r>
      <w:r w:rsidR="00496854">
        <w:t xml:space="preserve">three benefits of using </w:t>
      </w:r>
      <w:r>
        <w:t>modules.</w:t>
      </w:r>
    </w:p>
    <w:p w14:paraId="5490E198" w14:textId="38077AC4" w:rsidR="00C07E19" w:rsidRDefault="00C07E19" w:rsidP="00F66D87">
      <w:pPr>
        <w:pStyle w:val="Bulleteditem"/>
        <w:numPr>
          <w:ilvl w:val="0"/>
          <w:numId w:val="19"/>
        </w:numPr>
      </w:pPr>
      <w:r>
        <w:t>Recognize closures, IIFEs, and the module pattern in legacy code and understand how they work.</w:t>
      </w:r>
    </w:p>
    <w:p w14:paraId="768EED2B" w14:textId="3050236D" w:rsidR="006D56D5" w:rsidRDefault="006D56D5" w:rsidP="006D56D5">
      <w:pPr>
        <w:pStyle w:val="Chapternumber"/>
      </w:pPr>
      <w:r>
        <w:lastRenderedPageBreak/>
        <w:t>Chapter 14</w:t>
      </w:r>
    </w:p>
    <w:p w14:paraId="642D899F" w14:textId="77777777" w:rsidR="006D56D5" w:rsidRPr="0085473A" w:rsidRDefault="006D56D5" w:rsidP="006D56D5">
      <w:pPr>
        <w:pStyle w:val="Chaptertitle"/>
      </w:pPr>
      <w:r>
        <w:t>How to work with Ajax</w:t>
      </w:r>
    </w:p>
    <w:p w14:paraId="42059478" w14:textId="77777777" w:rsidR="006D56D5" w:rsidRDefault="006D56D5" w:rsidP="006D56D5">
      <w:pPr>
        <w:pStyle w:val="Heading3"/>
      </w:pPr>
      <w:r>
        <w:t>Objectives</w:t>
      </w:r>
    </w:p>
    <w:p w14:paraId="6B1D9529" w14:textId="77777777" w:rsidR="006D56D5" w:rsidRDefault="006D56D5" w:rsidP="006D56D5">
      <w:pPr>
        <w:pStyle w:val="Heading4"/>
      </w:pPr>
      <w:r>
        <w:t>Applied</w:t>
      </w:r>
    </w:p>
    <w:p w14:paraId="68F0305E" w14:textId="71E18B02" w:rsidR="006D56D5" w:rsidRDefault="006D56D5" w:rsidP="006D56D5">
      <w:pPr>
        <w:pStyle w:val="Bulleteditem"/>
        <w:numPr>
          <w:ilvl w:val="0"/>
          <w:numId w:val="33"/>
        </w:numPr>
      </w:pPr>
      <w:r>
        <w:t xml:space="preserve">Use your browser to </w:t>
      </w:r>
      <w:r w:rsidR="0024134D">
        <w:t xml:space="preserve">make </w:t>
      </w:r>
      <w:r>
        <w:t xml:space="preserve">a </w:t>
      </w:r>
      <w:r w:rsidR="000D6DC0">
        <w:t xml:space="preserve">GET </w:t>
      </w:r>
      <w:r>
        <w:t>request to a web service.</w:t>
      </w:r>
    </w:p>
    <w:p w14:paraId="617C6455" w14:textId="04BE2452" w:rsidR="006D56D5" w:rsidRDefault="006D56D5" w:rsidP="006D56D5">
      <w:pPr>
        <w:pStyle w:val="Bulleteditem"/>
        <w:numPr>
          <w:ilvl w:val="0"/>
          <w:numId w:val="33"/>
        </w:numPr>
      </w:pPr>
      <w:r>
        <w:t xml:space="preserve">Use the Fetch API to make </w:t>
      </w:r>
      <w:r w:rsidR="00BD78F7">
        <w:t>GET, POST, PUT, and DELETE</w:t>
      </w:r>
      <w:r>
        <w:t xml:space="preserve"> requests that update a web page without reloading it.</w:t>
      </w:r>
    </w:p>
    <w:p w14:paraId="12AF2368" w14:textId="6BB4C246" w:rsidR="00113203" w:rsidRDefault="00113203" w:rsidP="00113203">
      <w:pPr>
        <w:pStyle w:val="Bulleteditem"/>
        <w:numPr>
          <w:ilvl w:val="0"/>
          <w:numId w:val="33"/>
        </w:numPr>
      </w:pPr>
      <w:r>
        <w:t xml:space="preserve">Use the </w:t>
      </w:r>
      <w:r w:rsidRPr="00F169B6">
        <w:rPr>
          <w:i/>
        </w:rPr>
        <w:t>async</w:t>
      </w:r>
      <w:r>
        <w:t xml:space="preserve"> and </w:t>
      </w:r>
      <w:r w:rsidRPr="00F169B6">
        <w:rPr>
          <w:i/>
        </w:rPr>
        <w:t>await</w:t>
      </w:r>
      <w:r>
        <w:t xml:space="preserve"> keywords to work with asynchronous functions.</w:t>
      </w:r>
    </w:p>
    <w:p w14:paraId="6869259B" w14:textId="77777777" w:rsidR="00334E59" w:rsidRDefault="00334E59" w:rsidP="00334E59">
      <w:pPr>
        <w:pStyle w:val="Bulleteditem"/>
        <w:numPr>
          <w:ilvl w:val="0"/>
          <w:numId w:val="33"/>
        </w:numPr>
      </w:pPr>
      <w:r>
        <w:t>Use an API for a web service to get data from a website.</w:t>
      </w:r>
    </w:p>
    <w:p w14:paraId="30E63916" w14:textId="1E500F86" w:rsidR="00113203" w:rsidRDefault="00113203" w:rsidP="00113203">
      <w:pPr>
        <w:pStyle w:val="Bulleteditem"/>
        <w:numPr>
          <w:ilvl w:val="0"/>
          <w:numId w:val="33"/>
        </w:numPr>
      </w:pPr>
      <w:r>
        <w:t>Use a server-side proxy to get data from a web service that doesn’t allow cross-origin requests.</w:t>
      </w:r>
    </w:p>
    <w:p w14:paraId="7C21F714" w14:textId="77777777" w:rsidR="006D56D5" w:rsidRDefault="006D56D5" w:rsidP="006D56D5">
      <w:pPr>
        <w:pStyle w:val="Heading4"/>
      </w:pPr>
      <w:r>
        <w:t>Knowledge</w:t>
      </w:r>
    </w:p>
    <w:p w14:paraId="3E10B12D" w14:textId="77777777" w:rsidR="006D56D5" w:rsidRDefault="006D56D5" w:rsidP="006D56D5">
      <w:pPr>
        <w:pStyle w:val="Bulleteditem"/>
        <w:numPr>
          <w:ilvl w:val="0"/>
          <w:numId w:val="34"/>
        </w:numPr>
      </w:pPr>
      <w:r>
        <w:t>In general terms, describe how Ajax works.</w:t>
      </w:r>
    </w:p>
    <w:p w14:paraId="2169EF61" w14:textId="77777777" w:rsidR="006D56D5" w:rsidRDefault="006D56D5" w:rsidP="006D56D5">
      <w:pPr>
        <w:pStyle w:val="Bulleteditem"/>
        <w:numPr>
          <w:ilvl w:val="0"/>
          <w:numId w:val="34"/>
        </w:numPr>
      </w:pPr>
      <w:r>
        <w:t>Distinguish between XML and JSON.</w:t>
      </w:r>
    </w:p>
    <w:p w14:paraId="2D0799DC" w14:textId="77777777" w:rsidR="00E30095" w:rsidRDefault="00E30095" w:rsidP="00E30095">
      <w:pPr>
        <w:pStyle w:val="Bulleteditem"/>
        <w:numPr>
          <w:ilvl w:val="0"/>
          <w:numId w:val="34"/>
        </w:numPr>
      </w:pPr>
      <w:r>
        <w:t>Name and describe the three states of a Promise object.</w:t>
      </w:r>
    </w:p>
    <w:p w14:paraId="467404F0" w14:textId="77777777" w:rsidR="006D56D5" w:rsidRDefault="006D56D5" w:rsidP="006D56D5">
      <w:pPr>
        <w:pStyle w:val="Bulleteditem"/>
        <w:numPr>
          <w:ilvl w:val="0"/>
          <w:numId w:val="34"/>
        </w:numPr>
      </w:pPr>
      <w:r>
        <w:t>Describe how a callback function works and why callback functions are essential to asynchronous programming.</w:t>
      </w:r>
    </w:p>
    <w:p w14:paraId="31DDF1FB" w14:textId="4C723DB0" w:rsidR="000A47E2" w:rsidRDefault="000A47E2" w:rsidP="006D56D5">
      <w:pPr>
        <w:pStyle w:val="Bulleteditem"/>
        <w:numPr>
          <w:ilvl w:val="0"/>
          <w:numId w:val="34"/>
        </w:numPr>
      </w:pPr>
      <w:r>
        <w:t>Describe how a top-level await works.</w:t>
      </w:r>
    </w:p>
    <w:p w14:paraId="7FE70AFD" w14:textId="0499050C" w:rsidR="007901D3" w:rsidRDefault="007901D3" w:rsidP="007901D3">
      <w:pPr>
        <w:pStyle w:val="Chapternumber"/>
      </w:pPr>
      <w:r>
        <w:lastRenderedPageBreak/>
        <w:t>Chapter 1</w:t>
      </w:r>
      <w:r w:rsidR="00D90981">
        <w:t>5</w:t>
      </w:r>
    </w:p>
    <w:p w14:paraId="5D9D78B4" w14:textId="77777777" w:rsidR="007901D3" w:rsidRPr="0085473A" w:rsidRDefault="007901D3" w:rsidP="007901D3">
      <w:pPr>
        <w:pStyle w:val="Chaptertitle"/>
      </w:pPr>
      <w:r>
        <w:t>How to work with Node.js</w:t>
      </w:r>
    </w:p>
    <w:p w14:paraId="7D2C87B3" w14:textId="77777777" w:rsidR="007901D3" w:rsidRDefault="007901D3" w:rsidP="007901D3">
      <w:pPr>
        <w:pStyle w:val="Heading3"/>
      </w:pPr>
      <w:r>
        <w:t>Objectives</w:t>
      </w:r>
    </w:p>
    <w:p w14:paraId="305ED6F7" w14:textId="77777777" w:rsidR="007901D3" w:rsidRDefault="007901D3" w:rsidP="007901D3">
      <w:pPr>
        <w:pStyle w:val="Heading4"/>
      </w:pPr>
      <w:r>
        <w:t>Applied</w:t>
      </w:r>
    </w:p>
    <w:p w14:paraId="41697BCD" w14:textId="4296893C" w:rsidR="007901D3" w:rsidRDefault="007901D3" w:rsidP="007901D3">
      <w:pPr>
        <w:pStyle w:val="Bulleteditem"/>
        <w:numPr>
          <w:ilvl w:val="0"/>
          <w:numId w:val="43"/>
        </w:numPr>
      </w:pPr>
      <w:r>
        <w:t>Use Node.js to interactively test JavaScript outside of a web browser.</w:t>
      </w:r>
    </w:p>
    <w:p w14:paraId="06BF388D" w14:textId="4C0527EF" w:rsidR="007901D3" w:rsidRDefault="007901D3" w:rsidP="007901D3">
      <w:pPr>
        <w:pStyle w:val="Bulleteditem"/>
        <w:numPr>
          <w:ilvl w:val="0"/>
          <w:numId w:val="43"/>
        </w:numPr>
      </w:pPr>
      <w:r>
        <w:t xml:space="preserve">Use Node.js to run a </w:t>
      </w:r>
      <w:r w:rsidR="00264DC6">
        <w:t xml:space="preserve">server-side </w:t>
      </w:r>
      <w:r>
        <w:t>script that has been saved in a file</w:t>
      </w:r>
      <w:r w:rsidR="00030271">
        <w:t>, including passing arguments to the script</w:t>
      </w:r>
      <w:r>
        <w:t>.</w:t>
      </w:r>
    </w:p>
    <w:p w14:paraId="70E91ADD" w14:textId="7CD9DAE8" w:rsidR="007901D3" w:rsidRDefault="007901D3" w:rsidP="007901D3">
      <w:pPr>
        <w:pStyle w:val="Bulleteditem"/>
        <w:numPr>
          <w:ilvl w:val="0"/>
          <w:numId w:val="43"/>
        </w:numPr>
      </w:pPr>
      <w:r>
        <w:t>Use the built-in modules available from Node.js to write server-side scripts.</w:t>
      </w:r>
    </w:p>
    <w:p w14:paraId="28851CA2" w14:textId="5F2260E8" w:rsidR="00B6558F" w:rsidRDefault="00B6558F" w:rsidP="007901D3">
      <w:pPr>
        <w:pStyle w:val="Bulleteditem"/>
        <w:numPr>
          <w:ilvl w:val="0"/>
          <w:numId w:val="43"/>
        </w:numPr>
      </w:pPr>
      <w:r>
        <w:t>Create a module that works with Node.js</w:t>
      </w:r>
      <w:r w:rsidR="001D2F00">
        <w:t>.</w:t>
      </w:r>
    </w:p>
    <w:p w14:paraId="39B87F7B" w14:textId="58C55CF3" w:rsidR="007901D3" w:rsidRDefault="007901D3" w:rsidP="007901D3">
      <w:pPr>
        <w:pStyle w:val="Bulleteditem"/>
        <w:numPr>
          <w:ilvl w:val="0"/>
          <w:numId w:val="43"/>
        </w:numPr>
      </w:pPr>
      <w:r>
        <w:t>Use NPM to install modules that can help you write server-side scripts.</w:t>
      </w:r>
    </w:p>
    <w:p w14:paraId="6C5885E2" w14:textId="3648B5D6" w:rsidR="00030271" w:rsidRDefault="00030271" w:rsidP="007901D3">
      <w:pPr>
        <w:pStyle w:val="Bulleteditem"/>
        <w:numPr>
          <w:ilvl w:val="0"/>
          <w:numId w:val="43"/>
        </w:numPr>
      </w:pPr>
      <w:r>
        <w:t>Use Express to create a web-based API with routes for GET, POST, PUT, and DELETE requests.</w:t>
      </w:r>
    </w:p>
    <w:p w14:paraId="62770A57" w14:textId="7E916722" w:rsidR="009B5060" w:rsidRDefault="009D6271" w:rsidP="007901D3">
      <w:pPr>
        <w:pStyle w:val="Bulleteditem"/>
        <w:numPr>
          <w:ilvl w:val="0"/>
          <w:numId w:val="43"/>
        </w:numPr>
      </w:pPr>
      <w:r>
        <w:t>C</w:t>
      </w:r>
      <w:r w:rsidR="009B5060" w:rsidRPr="009B5060">
        <w:t>reate a server-side proxy that you can use to make cross-origin requests.</w:t>
      </w:r>
    </w:p>
    <w:p w14:paraId="75FF5A70" w14:textId="77777777" w:rsidR="007901D3" w:rsidRDefault="007901D3" w:rsidP="007901D3">
      <w:pPr>
        <w:pStyle w:val="Heading4"/>
      </w:pPr>
      <w:r>
        <w:t>Knowledge</w:t>
      </w:r>
    </w:p>
    <w:p w14:paraId="27AB56BB" w14:textId="77777777" w:rsidR="007901D3" w:rsidRDefault="007901D3" w:rsidP="00030271">
      <w:pPr>
        <w:pStyle w:val="Bulleteditem"/>
        <w:numPr>
          <w:ilvl w:val="0"/>
          <w:numId w:val="53"/>
        </w:numPr>
        <w:ind w:left="360"/>
      </w:pPr>
      <w:r>
        <w:t>Describe how the process object provided by Node.js allows you to access the arguments that are passed to a script from the command prompt.</w:t>
      </w:r>
    </w:p>
    <w:p w14:paraId="732B04BE" w14:textId="075416A9" w:rsidR="007901D3" w:rsidRDefault="007901D3" w:rsidP="00030271">
      <w:pPr>
        <w:pStyle w:val="Bulleteditem"/>
        <w:numPr>
          <w:ilvl w:val="0"/>
          <w:numId w:val="53"/>
        </w:numPr>
        <w:ind w:left="360"/>
      </w:pPr>
      <w:r>
        <w:t xml:space="preserve">Distinguish between the </w:t>
      </w:r>
      <w:proofErr w:type="spellStart"/>
      <w:r>
        <w:t>CommonJS</w:t>
      </w:r>
      <w:proofErr w:type="spellEnd"/>
      <w:r>
        <w:t xml:space="preserve"> module system and the ES module system.</w:t>
      </w:r>
    </w:p>
    <w:p w14:paraId="05694A1B" w14:textId="1BAFDDCA" w:rsidR="007901D3" w:rsidRDefault="002A3DE7" w:rsidP="00030271">
      <w:pPr>
        <w:pStyle w:val="Bulleteditem"/>
        <w:numPr>
          <w:ilvl w:val="0"/>
          <w:numId w:val="53"/>
        </w:numPr>
        <w:ind w:left="360"/>
      </w:pPr>
      <w:r>
        <w:t xml:space="preserve">Describe what </w:t>
      </w:r>
      <w:r w:rsidR="007901D3">
        <w:t>NPM</w:t>
      </w:r>
      <w:r>
        <w:t xml:space="preserve"> is and how it can help you</w:t>
      </w:r>
      <w:r w:rsidR="007901D3">
        <w:t>.</w:t>
      </w:r>
    </w:p>
    <w:p w14:paraId="36121686" w14:textId="77777777" w:rsidR="00030271" w:rsidRDefault="007901D3" w:rsidP="00030271">
      <w:pPr>
        <w:pStyle w:val="Bulleteditem"/>
        <w:numPr>
          <w:ilvl w:val="0"/>
          <w:numId w:val="53"/>
        </w:numPr>
        <w:ind w:left="360"/>
      </w:pPr>
      <w:r>
        <w:t>Distinguish between a package and a module.</w:t>
      </w:r>
    </w:p>
    <w:p w14:paraId="5A7E2BC3" w14:textId="77777777" w:rsidR="00030271" w:rsidRDefault="00030271" w:rsidP="00030271">
      <w:pPr>
        <w:pStyle w:val="Bulleteditem"/>
        <w:numPr>
          <w:ilvl w:val="0"/>
          <w:numId w:val="53"/>
        </w:numPr>
        <w:ind w:left="360"/>
      </w:pPr>
      <w:r>
        <w:t xml:space="preserve">Describe how </w:t>
      </w:r>
      <w:proofErr w:type="spellStart"/>
      <w:r>
        <w:t>package.json</w:t>
      </w:r>
      <w:proofErr w:type="spellEnd"/>
      <w:r>
        <w:t xml:space="preserve"> files work.</w:t>
      </w:r>
    </w:p>
    <w:p w14:paraId="45A29483" w14:textId="5F4EFF81" w:rsidR="00030271" w:rsidRDefault="007901D3" w:rsidP="00030271">
      <w:pPr>
        <w:pStyle w:val="Bulleteditem"/>
        <w:numPr>
          <w:ilvl w:val="0"/>
          <w:numId w:val="53"/>
        </w:numPr>
        <w:ind w:left="360"/>
      </w:pPr>
      <w:r>
        <w:t>Describe semantic versioning</w:t>
      </w:r>
      <w:r w:rsidR="00030271">
        <w:t xml:space="preserve"> and how to use special characters with dependencies to indicate compatible versions.</w:t>
      </w:r>
    </w:p>
    <w:p w14:paraId="3AFF2A00" w14:textId="093CD00A" w:rsidR="00D90981" w:rsidRDefault="00D90981" w:rsidP="00D90981">
      <w:pPr>
        <w:pStyle w:val="Chapternumber"/>
      </w:pPr>
      <w:r>
        <w:lastRenderedPageBreak/>
        <w:t>Chapter 16</w:t>
      </w:r>
    </w:p>
    <w:p w14:paraId="69FB25F4" w14:textId="6EE1C137" w:rsidR="00D90981" w:rsidRDefault="00D90981" w:rsidP="00D90981">
      <w:pPr>
        <w:pStyle w:val="Chaptertitle"/>
      </w:pPr>
      <w:r>
        <w:t xml:space="preserve">How to </w:t>
      </w:r>
      <w:r w:rsidR="00323C8D">
        <w:t xml:space="preserve">work with </w:t>
      </w:r>
      <w:r w:rsidR="00382267">
        <w:t xml:space="preserve">drawing </w:t>
      </w:r>
      <w:r>
        <w:t>and animation</w:t>
      </w:r>
    </w:p>
    <w:p w14:paraId="62EBE751" w14:textId="77777777" w:rsidR="00D90981" w:rsidRDefault="00D90981" w:rsidP="00D90981">
      <w:pPr>
        <w:pStyle w:val="Heading3"/>
      </w:pPr>
      <w:r>
        <w:t>Objectives</w:t>
      </w:r>
    </w:p>
    <w:p w14:paraId="0F15FAED" w14:textId="77777777" w:rsidR="00D90981" w:rsidRDefault="00D90981" w:rsidP="00D90981">
      <w:pPr>
        <w:pStyle w:val="Heading4"/>
      </w:pPr>
      <w:r>
        <w:t>Applied</w:t>
      </w:r>
    </w:p>
    <w:p w14:paraId="59480A2C" w14:textId="4C86B500" w:rsidR="00D90981" w:rsidRDefault="009A2EFC" w:rsidP="009A2EFC">
      <w:pPr>
        <w:pStyle w:val="Bulleteditem"/>
        <w:numPr>
          <w:ilvl w:val="0"/>
          <w:numId w:val="54"/>
        </w:numPr>
        <w:ind w:left="360"/>
      </w:pPr>
      <w:r>
        <w:t>Use the Canvas API to draw rectangles, text, lines, circles, and arcs</w:t>
      </w:r>
      <w:r w:rsidR="00536EAC">
        <w:t xml:space="preserve"> on a web page</w:t>
      </w:r>
      <w:r>
        <w:t>.</w:t>
      </w:r>
    </w:p>
    <w:p w14:paraId="7606BF26" w14:textId="3E33DC81" w:rsidR="009A2EFC" w:rsidRDefault="00AF19B2" w:rsidP="009A2EFC">
      <w:pPr>
        <w:pStyle w:val="Bulleteditem"/>
        <w:numPr>
          <w:ilvl w:val="0"/>
          <w:numId w:val="54"/>
        </w:numPr>
        <w:ind w:left="360"/>
      </w:pPr>
      <w:r>
        <w:t>C</w:t>
      </w:r>
      <w:r w:rsidR="009A2EFC">
        <w:t>hange the color of lines and shapes.</w:t>
      </w:r>
    </w:p>
    <w:p w14:paraId="1447A651" w14:textId="0061CCCD" w:rsidR="009A2EFC" w:rsidRDefault="009A2EFC" w:rsidP="009A2EFC">
      <w:pPr>
        <w:pStyle w:val="Bulleteditem"/>
        <w:numPr>
          <w:ilvl w:val="0"/>
          <w:numId w:val="54"/>
        </w:numPr>
        <w:ind w:left="360"/>
      </w:pPr>
      <w:r>
        <w:t>Create basic animations.</w:t>
      </w:r>
    </w:p>
    <w:p w14:paraId="06512FBB" w14:textId="157FE906" w:rsidR="009A2EFC" w:rsidRDefault="00683204" w:rsidP="009A2EFC">
      <w:pPr>
        <w:pStyle w:val="Bulleteditem"/>
        <w:numPr>
          <w:ilvl w:val="0"/>
          <w:numId w:val="54"/>
        </w:numPr>
        <w:ind w:left="360"/>
      </w:pPr>
      <w:r>
        <w:t xml:space="preserve">Use the HTML Drag and Drop API to make it possible </w:t>
      </w:r>
      <w:r w:rsidRPr="00683204">
        <w:t>to drag elements from one location on a web page and drop them in another</w:t>
      </w:r>
      <w:r>
        <w:t>.</w:t>
      </w:r>
    </w:p>
    <w:p w14:paraId="3BBB1D0A" w14:textId="77777777" w:rsidR="00D90981" w:rsidRDefault="00D90981" w:rsidP="00D90981">
      <w:pPr>
        <w:pStyle w:val="Heading4"/>
      </w:pPr>
      <w:r>
        <w:t>Knowledge</w:t>
      </w:r>
    </w:p>
    <w:p w14:paraId="064EB0B5" w14:textId="2C6ACE62" w:rsidR="009A2EFC" w:rsidRDefault="009A2EFC" w:rsidP="009A2EFC">
      <w:pPr>
        <w:pStyle w:val="Bulleteditem"/>
        <w:numPr>
          <w:ilvl w:val="0"/>
          <w:numId w:val="55"/>
        </w:numPr>
        <w:ind w:left="360"/>
      </w:pPr>
      <w:r>
        <w:t>Generally, describe what the Canvas API does and how it works.</w:t>
      </w:r>
    </w:p>
    <w:p w14:paraId="61A868FC" w14:textId="043BD45D" w:rsidR="00D90981" w:rsidRDefault="009A2EFC" w:rsidP="009A2EFC">
      <w:pPr>
        <w:pStyle w:val="Bulleteditem"/>
        <w:numPr>
          <w:ilvl w:val="0"/>
          <w:numId w:val="55"/>
        </w:numPr>
        <w:ind w:left="360"/>
      </w:pPr>
      <w:r>
        <w:t xml:space="preserve">Describe the use of </w:t>
      </w:r>
      <w:r w:rsidRPr="009A2EFC">
        <w:t>fallback text</w:t>
      </w:r>
      <w:r>
        <w:t xml:space="preserve"> for providing accessibility</w:t>
      </w:r>
      <w:r w:rsidR="00D90981">
        <w:t>.</w:t>
      </w:r>
    </w:p>
    <w:p w14:paraId="72EE0BAE" w14:textId="7C02A204" w:rsidR="009A2EFC" w:rsidRDefault="009A2EFC" w:rsidP="009A2EFC">
      <w:pPr>
        <w:pStyle w:val="Bulleteditem"/>
        <w:numPr>
          <w:ilvl w:val="0"/>
          <w:numId w:val="55"/>
        </w:numPr>
        <w:ind w:left="360"/>
      </w:pPr>
      <w:r>
        <w:t>Define path in the context of the Canvas API.</w:t>
      </w:r>
    </w:p>
    <w:sectPr w:rsidR="009A2EFC" w:rsidSect="004651D1">
      <w:headerReference w:type="default" r:id="rId7"/>
      <w:pgSz w:w="12240" w:h="15840" w:code="1"/>
      <w:pgMar w:top="1440" w:right="2160" w:bottom="1440" w:left="21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90ED2" w14:textId="77777777" w:rsidR="004651D1" w:rsidRDefault="004651D1" w:rsidP="00D629F1">
      <w:pPr>
        <w:pStyle w:val="Footer"/>
      </w:pPr>
      <w:r>
        <w:separator/>
      </w:r>
    </w:p>
  </w:endnote>
  <w:endnote w:type="continuationSeparator" w:id="0">
    <w:p w14:paraId="2DE5F980" w14:textId="77777777" w:rsidR="004651D1" w:rsidRDefault="004651D1" w:rsidP="00D629F1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7164C" w14:textId="77777777" w:rsidR="004651D1" w:rsidRDefault="004651D1" w:rsidP="00D629F1">
      <w:pPr>
        <w:pStyle w:val="Footer"/>
      </w:pPr>
      <w:r>
        <w:separator/>
      </w:r>
    </w:p>
  </w:footnote>
  <w:footnote w:type="continuationSeparator" w:id="0">
    <w:p w14:paraId="152B098E" w14:textId="77777777" w:rsidR="004651D1" w:rsidRDefault="004651D1" w:rsidP="00D629F1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289FE" w14:textId="6314B1CF" w:rsidR="007A41CD" w:rsidRPr="00624244" w:rsidRDefault="00D822BF" w:rsidP="007A41CD">
    <w:pPr>
      <w:pStyle w:val="Footer"/>
      <w:tabs>
        <w:tab w:val="clear" w:pos="4320"/>
        <w:tab w:val="clear" w:pos="8640"/>
        <w:tab w:val="left" w:pos="0"/>
        <w:tab w:val="left" w:pos="1440"/>
        <w:tab w:val="center" w:pos="3600"/>
        <w:tab w:val="left" w:pos="5280"/>
      </w:tabs>
      <w:ind w:left="-720"/>
      <w:rPr>
        <w:i/>
        <w:sz w:val="18"/>
      </w:rPr>
    </w:pPr>
    <w:r>
      <w:rPr>
        <w:rFonts w:ascii="Arial" w:hAnsi="Arial"/>
        <w:b/>
        <w:sz w:val="24"/>
      </w:rPr>
      <w:fldChar w:fldCharType="begin"/>
    </w:r>
    <w:r>
      <w:rPr>
        <w:rFonts w:ascii="Arial" w:hAnsi="Arial"/>
        <w:b/>
        <w:sz w:val="24"/>
      </w:rPr>
      <w:instrText xml:space="preserve"> PAGE </w:instrText>
    </w:r>
    <w:r>
      <w:rPr>
        <w:rFonts w:ascii="Arial" w:hAnsi="Arial"/>
        <w:b/>
        <w:sz w:val="24"/>
      </w:rPr>
      <w:fldChar w:fldCharType="separate"/>
    </w:r>
    <w:r w:rsidR="00C61C06">
      <w:rPr>
        <w:rFonts w:ascii="Arial" w:hAnsi="Arial"/>
        <w:b/>
        <w:noProof/>
        <w:sz w:val="24"/>
      </w:rPr>
      <w:t>16</w:t>
    </w:r>
    <w:r>
      <w:rPr>
        <w:rFonts w:ascii="Arial" w:hAnsi="Arial"/>
        <w:b/>
        <w:sz w:val="24"/>
      </w:rPr>
      <w:fldChar w:fldCharType="end"/>
    </w:r>
    <w:r>
      <w:rPr>
        <w:sz w:val="16"/>
      </w:rPr>
      <w:tab/>
    </w:r>
    <w:r>
      <w:rPr>
        <w:sz w:val="18"/>
      </w:rPr>
      <w:t xml:space="preserve">Objectives for </w:t>
    </w:r>
    <w:r>
      <w:rPr>
        <w:i/>
        <w:sz w:val="18"/>
      </w:rPr>
      <w:t xml:space="preserve">Murach’s </w:t>
    </w:r>
    <w:r w:rsidR="007A41CD">
      <w:rPr>
        <w:i/>
        <w:sz w:val="18"/>
      </w:rPr>
      <w:t>Modern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A0D"/>
    <w:multiLevelType w:val="hybridMultilevel"/>
    <w:tmpl w:val="8DDA68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C5768A"/>
    <w:multiLevelType w:val="hybridMultilevel"/>
    <w:tmpl w:val="37645B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3C2A9D"/>
    <w:multiLevelType w:val="hybridMultilevel"/>
    <w:tmpl w:val="087C00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5B32DD7"/>
    <w:multiLevelType w:val="hybridMultilevel"/>
    <w:tmpl w:val="9814D4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CD66E0"/>
    <w:multiLevelType w:val="hybridMultilevel"/>
    <w:tmpl w:val="4D0C58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4A7DB4"/>
    <w:multiLevelType w:val="hybridMultilevel"/>
    <w:tmpl w:val="DDDAB3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F52DFA"/>
    <w:multiLevelType w:val="hybridMultilevel"/>
    <w:tmpl w:val="37645B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97729FB"/>
    <w:multiLevelType w:val="hybridMultilevel"/>
    <w:tmpl w:val="6610D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47F72"/>
    <w:multiLevelType w:val="hybridMultilevel"/>
    <w:tmpl w:val="12E2A7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907917"/>
    <w:multiLevelType w:val="hybridMultilevel"/>
    <w:tmpl w:val="37645B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CA77245"/>
    <w:multiLevelType w:val="hybridMultilevel"/>
    <w:tmpl w:val="31642B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32933"/>
    <w:multiLevelType w:val="hybridMultilevel"/>
    <w:tmpl w:val="FDE4A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D481D"/>
    <w:multiLevelType w:val="hybridMultilevel"/>
    <w:tmpl w:val="650290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33E75"/>
    <w:multiLevelType w:val="hybridMultilevel"/>
    <w:tmpl w:val="BB621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64E91"/>
    <w:multiLevelType w:val="hybridMultilevel"/>
    <w:tmpl w:val="C3C4E2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443AD1"/>
    <w:multiLevelType w:val="hybridMultilevel"/>
    <w:tmpl w:val="DDDAB3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F1D312A"/>
    <w:multiLevelType w:val="hybridMultilevel"/>
    <w:tmpl w:val="37645B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198560B"/>
    <w:multiLevelType w:val="hybridMultilevel"/>
    <w:tmpl w:val="25B046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1180A"/>
    <w:multiLevelType w:val="hybridMultilevel"/>
    <w:tmpl w:val="37645B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A2023BA"/>
    <w:multiLevelType w:val="hybridMultilevel"/>
    <w:tmpl w:val="CD34EC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FC47DD9"/>
    <w:multiLevelType w:val="hybridMultilevel"/>
    <w:tmpl w:val="DE3AFD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E5B25"/>
    <w:multiLevelType w:val="hybridMultilevel"/>
    <w:tmpl w:val="6FF820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45A6E70"/>
    <w:multiLevelType w:val="hybridMultilevel"/>
    <w:tmpl w:val="22DCA81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F3FAA"/>
    <w:multiLevelType w:val="hybridMultilevel"/>
    <w:tmpl w:val="25B046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A1B15"/>
    <w:multiLevelType w:val="hybridMultilevel"/>
    <w:tmpl w:val="C75A4B6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7816A79"/>
    <w:multiLevelType w:val="hybridMultilevel"/>
    <w:tmpl w:val="E2D833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B94E58"/>
    <w:multiLevelType w:val="hybridMultilevel"/>
    <w:tmpl w:val="DDDAB3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8E42234"/>
    <w:multiLevelType w:val="hybridMultilevel"/>
    <w:tmpl w:val="DDDAB3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95B6622"/>
    <w:multiLevelType w:val="hybridMultilevel"/>
    <w:tmpl w:val="6726B0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9E10422"/>
    <w:multiLevelType w:val="hybridMultilevel"/>
    <w:tmpl w:val="731439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B6D47E5"/>
    <w:multiLevelType w:val="hybridMultilevel"/>
    <w:tmpl w:val="A28A06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F0B0BDC"/>
    <w:multiLevelType w:val="hybridMultilevel"/>
    <w:tmpl w:val="650290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E3529D"/>
    <w:multiLevelType w:val="singleLevel"/>
    <w:tmpl w:val="9FC23FBC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2E85815"/>
    <w:multiLevelType w:val="hybridMultilevel"/>
    <w:tmpl w:val="25B046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F114F4"/>
    <w:multiLevelType w:val="hybridMultilevel"/>
    <w:tmpl w:val="077A3F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49A6000"/>
    <w:multiLevelType w:val="hybridMultilevel"/>
    <w:tmpl w:val="4D0C58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5A4379CD"/>
    <w:multiLevelType w:val="hybridMultilevel"/>
    <w:tmpl w:val="37645B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5B3D08AE"/>
    <w:multiLevelType w:val="hybridMultilevel"/>
    <w:tmpl w:val="DDDAB3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5B53494A"/>
    <w:multiLevelType w:val="hybridMultilevel"/>
    <w:tmpl w:val="E366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1A22A5"/>
    <w:multiLevelType w:val="hybridMultilevel"/>
    <w:tmpl w:val="37645B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0DC35B1"/>
    <w:multiLevelType w:val="hybridMultilevel"/>
    <w:tmpl w:val="F0327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0E860E5"/>
    <w:multiLevelType w:val="hybridMultilevel"/>
    <w:tmpl w:val="DDDAB3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5007389"/>
    <w:multiLevelType w:val="hybridMultilevel"/>
    <w:tmpl w:val="C75A4B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7207B8B"/>
    <w:multiLevelType w:val="hybridMultilevel"/>
    <w:tmpl w:val="22DCA81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B05D18"/>
    <w:multiLevelType w:val="hybridMultilevel"/>
    <w:tmpl w:val="37645B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6B1852A2"/>
    <w:multiLevelType w:val="hybridMultilevel"/>
    <w:tmpl w:val="AC0CC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C21534"/>
    <w:multiLevelType w:val="hybridMultilevel"/>
    <w:tmpl w:val="3F26FC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6E753AB7"/>
    <w:multiLevelType w:val="hybridMultilevel"/>
    <w:tmpl w:val="9D82069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6F8B70BC"/>
    <w:multiLevelType w:val="hybridMultilevel"/>
    <w:tmpl w:val="6AF00B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71650449"/>
    <w:multiLevelType w:val="hybridMultilevel"/>
    <w:tmpl w:val="C75A4B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" w15:restartNumberingAfterBreak="0">
    <w:nsid w:val="74E25978"/>
    <w:multiLevelType w:val="hybridMultilevel"/>
    <w:tmpl w:val="506E1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6DB0895"/>
    <w:multiLevelType w:val="hybridMultilevel"/>
    <w:tmpl w:val="DDDAB3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 w15:restartNumberingAfterBreak="0">
    <w:nsid w:val="786D3EA7"/>
    <w:multiLevelType w:val="hybridMultilevel"/>
    <w:tmpl w:val="9D82069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3" w15:restartNumberingAfterBreak="0">
    <w:nsid w:val="7B024EAE"/>
    <w:multiLevelType w:val="hybridMultilevel"/>
    <w:tmpl w:val="BABAF9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" w15:restartNumberingAfterBreak="0">
    <w:nsid w:val="7C6344C1"/>
    <w:multiLevelType w:val="hybridMultilevel"/>
    <w:tmpl w:val="C75A4B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 w15:restartNumberingAfterBreak="0">
    <w:nsid w:val="7D56107A"/>
    <w:multiLevelType w:val="hybridMultilevel"/>
    <w:tmpl w:val="23861E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 w15:restartNumberingAfterBreak="0">
    <w:nsid w:val="7F110F88"/>
    <w:multiLevelType w:val="hybridMultilevel"/>
    <w:tmpl w:val="DDDAB3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" w15:restartNumberingAfterBreak="0">
    <w:nsid w:val="7F775DCF"/>
    <w:multiLevelType w:val="hybridMultilevel"/>
    <w:tmpl w:val="C75A4B6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37874959">
    <w:abstractNumId w:val="32"/>
  </w:num>
  <w:num w:numId="2" w16cid:durableId="622616057">
    <w:abstractNumId w:val="14"/>
  </w:num>
  <w:num w:numId="3" w16cid:durableId="1097599665">
    <w:abstractNumId w:val="54"/>
  </w:num>
  <w:num w:numId="4" w16cid:durableId="194734532">
    <w:abstractNumId w:val="29"/>
  </w:num>
  <w:num w:numId="5" w16cid:durableId="1018000010">
    <w:abstractNumId w:val="49"/>
  </w:num>
  <w:num w:numId="6" w16cid:durableId="791091904">
    <w:abstractNumId w:val="42"/>
  </w:num>
  <w:num w:numId="7" w16cid:durableId="1838769119">
    <w:abstractNumId w:val="34"/>
  </w:num>
  <w:num w:numId="8" w16cid:durableId="761221216">
    <w:abstractNumId w:val="35"/>
  </w:num>
  <w:num w:numId="9" w16cid:durableId="1330988712">
    <w:abstractNumId w:val="47"/>
  </w:num>
  <w:num w:numId="10" w16cid:durableId="1715764887">
    <w:abstractNumId w:val="27"/>
  </w:num>
  <w:num w:numId="11" w16cid:durableId="22480194">
    <w:abstractNumId w:val="44"/>
  </w:num>
  <w:num w:numId="12" w16cid:durableId="487479779">
    <w:abstractNumId w:val="3"/>
  </w:num>
  <w:num w:numId="13" w16cid:durableId="2057581376">
    <w:abstractNumId w:val="2"/>
  </w:num>
  <w:num w:numId="14" w16cid:durableId="570237539">
    <w:abstractNumId w:val="8"/>
  </w:num>
  <w:num w:numId="15" w16cid:durableId="1566333538">
    <w:abstractNumId w:val="19"/>
  </w:num>
  <w:num w:numId="16" w16cid:durableId="992610172">
    <w:abstractNumId w:val="30"/>
  </w:num>
  <w:num w:numId="17" w16cid:durableId="1639264369">
    <w:abstractNumId w:val="55"/>
  </w:num>
  <w:num w:numId="18" w16cid:durableId="1150486299">
    <w:abstractNumId w:val="20"/>
  </w:num>
  <w:num w:numId="19" w16cid:durableId="1545633666">
    <w:abstractNumId w:val="10"/>
  </w:num>
  <w:num w:numId="20" w16cid:durableId="1897622279">
    <w:abstractNumId w:val="40"/>
  </w:num>
  <w:num w:numId="21" w16cid:durableId="1841771508">
    <w:abstractNumId w:val="0"/>
  </w:num>
  <w:num w:numId="22" w16cid:durableId="792134456">
    <w:abstractNumId w:val="33"/>
  </w:num>
  <w:num w:numId="23" w16cid:durableId="1014578531">
    <w:abstractNumId w:val="17"/>
  </w:num>
  <w:num w:numId="24" w16cid:durableId="1368293172">
    <w:abstractNumId w:val="41"/>
  </w:num>
  <w:num w:numId="25" w16cid:durableId="1945839583">
    <w:abstractNumId w:val="16"/>
  </w:num>
  <w:num w:numId="26" w16cid:durableId="111292587">
    <w:abstractNumId w:val="37"/>
  </w:num>
  <w:num w:numId="27" w16cid:durableId="1222323118">
    <w:abstractNumId w:val="9"/>
  </w:num>
  <w:num w:numId="28" w16cid:durableId="90055768">
    <w:abstractNumId w:val="21"/>
  </w:num>
  <w:num w:numId="29" w16cid:durableId="1696270295">
    <w:abstractNumId w:val="18"/>
  </w:num>
  <w:num w:numId="30" w16cid:durableId="980385557">
    <w:abstractNumId w:val="5"/>
  </w:num>
  <w:num w:numId="31" w16cid:durableId="634795162">
    <w:abstractNumId w:val="1"/>
  </w:num>
  <w:num w:numId="32" w16cid:durableId="1882984012">
    <w:abstractNumId w:val="15"/>
  </w:num>
  <w:num w:numId="33" w16cid:durableId="1377316717">
    <w:abstractNumId w:val="56"/>
  </w:num>
  <w:num w:numId="34" w16cid:durableId="887304223">
    <w:abstractNumId w:val="36"/>
  </w:num>
  <w:num w:numId="35" w16cid:durableId="1807239056">
    <w:abstractNumId w:val="48"/>
  </w:num>
  <w:num w:numId="36" w16cid:durableId="331032281">
    <w:abstractNumId w:val="4"/>
  </w:num>
  <w:num w:numId="37" w16cid:durableId="1370760757">
    <w:abstractNumId w:val="52"/>
  </w:num>
  <w:num w:numId="38" w16cid:durableId="75254484">
    <w:abstractNumId w:val="53"/>
  </w:num>
  <w:num w:numId="39" w16cid:durableId="1084448387">
    <w:abstractNumId w:val="25"/>
  </w:num>
  <w:num w:numId="40" w16cid:durableId="1563560826">
    <w:abstractNumId w:val="26"/>
  </w:num>
  <w:num w:numId="41" w16cid:durableId="1706367521">
    <w:abstractNumId w:val="6"/>
  </w:num>
  <w:num w:numId="42" w16cid:durableId="1250431802">
    <w:abstractNumId w:val="23"/>
  </w:num>
  <w:num w:numId="43" w16cid:durableId="831792630">
    <w:abstractNumId w:val="51"/>
  </w:num>
  <w:num w:numId="44" w16cid:durableId="1973095411">
    <w:abstractNumId w:val="39"/>
  </w:num>
  <w:num w:numId="45" w16cid:durableId="1016690734">
    <w:abstractNumId w:val="24"/>
  </w:num>
  <w:num w:numId="46" w16cid:durableId="420372247">
    <w:abstractNumId w:val="57"/>
  </w:num>
  <w:num w:numId="47" w16cid:durableId="1895117358">
    <w:abstractNumId w:val="22"/>
  </w:num>
  <w:num w:numId="48" w16cid:durableId="2100758428">
    <w:abstractNumId w:val="12"/>
  </w:num>
  <w:num w:numId="49" w16cid:durableId="218902314">
    <w:abstractNumId w:val="7"/>
  </w:num>
  <w:num w:numId="50" w16cid:durableId="334721865">
    <w:abstractNumId w:val="11"/>
  </w:num>
  <w:num w:numId="51" w16cid:durableId="241917268">
    <w:abstractNumId w:val="46"/>
  </w:num>
  <w:num w:numId="52" w16cid:durableId="75905422">
    <w:abstractNumId w:val="28"/>
  </w:num>
  <w:num w:numId="53" w16cid:durableId="480387073">
    <w:abstractNumId w:val="45"/>
  </w:num>
  <w:num w:numId="54" w16cid:durableId="1202010578">
    <w:abstractNumId w:val="38"/>
  </w:num>
  <w:num w:numId="55" w16cid:durableId="2146920799">
    <w:abstractNumId w:val="13"/>
  </w:num>
  <w:num w:numId="56" w16cid:durableId="893079049">
    <w:abstractNumId w:val="50"/>
  </w:num>
  <w:num w:numId="57" w16cid:durableId="798452533">
    <w:abstractNumId w:val="31"/>
  </w:num>
  <w:num w:numId="58" w16cid:durableId="1146584291">
    <w:abstractNumId w:val="4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DC"/>
    <w:rsid w:val="0000187C"/>
    <w:rsid w:val="00006397"/>
    <w:rsid w:val="00007E5C"/>
    <w:rsid w:val="00013800"/>
    <w:rsid w:val="00020317"/>
    <w:rsid w:val="00021255"/>
    <w:rsid w:val="00021F9C"/>
    <w:rsid w:val="00022274"/>
    <w:rsid w:val="00022F8B"/>
    <w:rsid w:val="00023404"/>
    <w:rsid w:val="00023B52"/>
    <w:rsid w:val="00023F18"/>
    <w:rsid w:val="000247CD"/>
    <w:rsid w:val="00027183"/>
    <w:rsid w:val="000272D5"/>
    <w:rsid w:val="00027498"/>
    <w:rsid w:val="00027F6B"/>
    <w:rsid w:val="00030271"/>
    <w:rsid w:val="0003029A"/>
    <w:rsid w:val="00031A36"/>
    <w:rsid w:val="0003222B"/>
    <w:rsid w:val="00040931"/>
    <w:rsid w:val="0004167B"/>
    <w:rsid w:val="00041B8D"/>
    <w:rsid w:val="00045E3D"/>
    <w:rsid w:val="000469F5"/>
    <w:rsid w:val="00050A33"/>
    <w:rsid w:val="00050FCD"/>
    <w:rsid w:val="00051373"/>
    <w:rsid w:val="00052360"/>
    <w:rsid w:val="00052384"/>
    <w:rsid w:val="000565DA"/>
    <w:rsid w:val="00060C83"/>
    <w:rsid w:val="000630CB"/>
    <w:rsid w:val="00064365"/>
    <w:rsid w:val="00067B34"/>
    <w:rsid w:val="0007019D"/>
    <w:rsid w:val="0007269E"/>
    <w:rsid w:val="00074734"/>
    <w:rsid w:val="00075F43"/>
    <w:rsid w:val="00077B5F"/>
    <w:rsid w:val="00080584"/>
    <w:rsid w:val="000826CB"/>
    <w:rsid w:val="00085BD2"/>
    <w:rsid w:val="000870BF"/>
    <w:rsid w:val="00091F92"/>
    <w:rsid w:val="00092218"/>
    <w:rsid w:val="0009225B"/>
    <w:rsid w:val="000925DE"/>
    <w:rsid w:val="0009422F"/>
    <w:rsid w:val="000A29A8"/>
    <w:rsid w:val="000A47E2"/>
    <w:rsid w:val="000B04AC"/>
    <w:rsid w:val="000B1426"/>
    <w:rsid w:val="000B21B2"/>
    <w:rsid w:val="000B68BB"/>
    <w:rsid w:val="000C5888"/>
    <w:rsid w:val="000D041D"/>
    <w:rsid w:val="000D1442"/>
    <w:rsid w:val="000D1D78"/>
    <w:rsid w:val="000D520F"/>
    <w:rsid w:val="000D6DC0"/>
    <w:rsid w:val="000E2518"/>
    <w:rsid w:val="000E3321"/>
    <w:rsid w:val="000F19E3"/>
    <w:rsid w:val="000F2D7E"/>
    <w:rsid w:val="000F4AFA"/>
    <w:rsid w:val="000F673C"/>
    <w:rsid w:val="000F691C"/>
    <w:rsid w:val="000F7D9D"/>
    <w:rsid w:val="0010085A"/>
    <w:rsid w:val="00101755"/>
    <w:rsid w:val="001046AA"/>
    <w:rsid w:val="00107C6C"/>
    <w:rsid w:val="0011003F"/>
    <w:rsid w:val="0011016C"/>
    <w:rsid w:val="00111EEF"/>
    <w:rsid w:val="00113203"/>
    <w:rsid w:val="001147D3"/>
    <w:rsid w:val="00114A17"/>
    <w:rsid w:val="001210DF"/>
    <w:rsid w:val="001251D1"/>
    <w:rsid w:val="00126862"/>
    <w:rsid w:val="00127222"/>
    <w:rsid w:val="0013109C"/>
    <w:rsid w:val="00132642"/>
    <w:rsid w:val="001358A5"/>
    <w:rsid w:val="001415C4"/>
    <w:rsid w:val="00143B0C"/>
    <w:rsid w:val="001443AB"/>
    <w:rsid w:val="0014555F"/>
    <w:rsid w:val="0014628E"/>
    <w:rsid w:val="00146B0B"/>
    <w:rsid w:val="00150E0A"/>
    <w:rsid w:val="00152C81"/>
    <w:rsid w:val="0015742D"/>
    <w:rsid w:val="00157CEE"/>
    <w:rsid w:val="00160B54"/>
    <w:rsid w:val="00171004"/>
    <w:rsid w:val="00175D55"/>
    <w:rsid w:val="00180451"/>
    <w:rsid w:val="00181A72"/>
    <w:rsid w:val="00181B68"/>
    <w:rsid w:val="00186BCB"/>
    <w:rsid w:val="00186D97"/>
    <w:rsid w:val="00190EB2"/>
    <w:rsid w:val="0019248F"/>
    <w:rsid w:val="00194DB9"/>
    <w:rsid w:val="00194E42"/>
    <w:rsid w:val="00196CC1"/>
    <w:rsid w:val="00197434"/>
    <w:rsid w:val="001A0214"/>
    <w:rsid w:val="001A1389"/>
    <w:rsid w:val="001A2785"/>
    <w:rsid w:val="001A35A2"/>
    <w:rsid w:val="001A3C59"/>
    <w:rsid w:val="001A6FAE"/>
    <w:rsid w:val="001B3905"/>
    <w:rsid w:val="001B5E66"/>
    <w:rsid w:val="001B7197"/>
    <w:rsid w:val="001B7A9C"/>
    <w:rsid w:val="001C099B"/>
    <w:rsid w:val="001C2454"/>
    <w:rsid w:val="001C4AE5"/>
    <w:rsid w:val="001C76B3"/>
    <w:rsid w:val="001C7EF3"/>
    <w:rsid w:val="001D07CE"/>
    <w:rsid w:val="001D0B4B"/>
    <w:rsid w:val="001D2B10"/>
    <w:rsid w:val="001D2F00"/>
    <w:rsid w:val="001D3B15"/>
    <w:rsid w:val="001D443B"/>
    <w:rsid w:val="001D5283"/>
    <w:rsid w:val="001D52DD"/>
    <w:rsid w:val="001D5840"/>
    <w:rsid w:val="001E0F1E"/>
    <w:rsid w:val="001E211A"/>
    <w:rsid w:val="001E3C7C"/>
    <w:rsid w:val="001E4CF7"/>
    <w:rsid w:val="001E5E6E"/>
    <w:rsid w:val="001E5F52"/>
    <w:rsid w:val="001E60DA"/>
    <w:rsid w:val="001E6143"/>
    <w:rsid w:val="001E75AF"/>
    <w:rsid w:val="001F1FB2"/>
    <w:rsid w:val="001F37B5"/>
    <w:rsid w:val="001F4408"/>
    <w:rsid w:val="001F481E"/>
    <w:rsid w:val="001F4ED6"/>
    <w:rsid w:val="001F61A1"/>
    <w:rsid w:val="001F6D5F"/>
    <w:rsid w:val="002050C5"/>
    <w:rsid w:val="002066A4"/>
    <w:rsid w:val="00207044"/>
    <w:rsid w:val="00207F2D"/>
    <w:rsid w:val="00211BE1"/>
    <w:rsid w:val="00212786"/>
    <w:rsid w:val="00212E00"/>
    <w:rsid w:val="002131D0"/>
    <w:rsid w:val="00214B3E"/>
    <w:rsid w:val="00215600"/>
    <w:rsid w:val="0021582B"/>
    <w:rsid w:val="002203E8"/>
    <w:rsid w:val="0022194B"/>
    <w:rsid w:val="00221ADE"/>
    <w:rsid w:val="002237E5"/>
    <w:rsid w:val="00225DB9"/>
    <w:rsid w:val="0022689A"/>
    <w:rsid w:val="002273C8"/>
    <w:rsid w:val="002314A7"/>
    <w:rsid w:val="00231678"/>
    <w:rsid w:val="0023292A"/>
    <w:rsid w:val="00233483"/>
    <w:rsid w:val="002337DE"/>
    <w:rsid w:val="00234D98"/>
    <w:rsid w:val="00235065"/>
    <w:rsid w:val="00236563"/>
    <w:rsid w:val="00237860"/>
    <w:rsid w:val="00240531"/>
    <w:rsid w:val="002411FF"/>
    <w:rsid w:val="0024134D"/>
    <w:rsid w:val="00243042"/>
    <w:rsid w:val="00244FD0"/>
    <w:rsid w:val="00245710"/>
    <w:rsid w:val="002473AD"/>
    <w:rsid w:val="002503EC"/>
    <w:rsid w:val="0025125D"/>
    <w:rsid w:val="00257B6C"/>
    <w:rsid w:val="00260022"/>
    <w:rsid w:val="00261D22"/>
    <w:rsid w:val="00264864"/>
    <w:rsid w:val="00264DC6"/>
    <w:rsid w:val="00266706"/>
    <w:rsid w:val="00271E20"/>
    <w:rsid w:val="00280C11"/>
    <w:rsid w:val="00280DE9"/>
    <w:rsid w:val="00281389"/>
    <w:rsid w:val="00281832"/>
    <w:rsid w:val="00284305"/>
    <w:rsid w:val="00285852"/>
    <w:rsid w:val="00290785"/>
    <w:rsid w:val="0029157C"/>
    <w:rsid w:val="00293DF5"/>
    <w:rsid w:val="002A0CFA"/>
    <w:rsid w:val="002A0F6C"/>
    <w:rsid w:val="002A20DC"/>
    <w:rsid w:val="002A3621"/>
    <w:rsid w:val="002A3DE7"/>
    <w:rsid w:val="002A4054"/>
    <w:rsid w:val="002A417F"/>
    <w:rsid w:val="002A496E"/>
    <w:rsid w:val="002A7202"/>
    <w:rsid w:val="002B119A"/>
    <w:rsid w:val="002B21D1"/>
    <w:rsid w:val="002B2B56"/>
    <w:rsid w:val="002B2B83"/>
    <w:rsid w:val="002B3526"/>
    <w:rsid w:val="002B4803"/>
    <w:rsid w:val="002B59E9"/>
    <w:rsid w:val="002B7F47"/>
    <w:rsid w:val="002C02C1"/>
    <w:rsid w:val="002C0FE5"/>
    <w:rsid w:val="002C3207"/>
    <w:rsid w:val="002C43EB"/>
    <w:rsid w:val="002C4C04"/>
    <w:rsid w:val="002C4F37"/>
    <w:rsid w:val="002C6787"/>
    <w:rsid w:val="002D09EA"/>
    <w:rsid w:val="002D174B"/>
    <w:rsid w:val="002D1A11"/>
    <w:rsid w:val="002D2A10"/>
    <w:rsid w:val="002D2BAD"/>
    <w:rsid w:val="002E03B3"/>
    <w:rsid w:val="002E1929"/>
    <w:rsid w:val="002E5E37"/>
    <w:rsid w:val="002E7CE8"/>
    <w:rsid w:val="002F0F32"/>
    <w:rsid w:val="002F1E28"/>
    <w:rsid w:val="002F2C24"/>
    <w:rsid w:val="002F475E"/>
    <w:rsid w:val="002F47DD"/>
    <w:rsid w:val="002F4A14"/>
    <w:rsid w:val="002F4B8B"/>
    <w:rsid w:val="002F4CFF"/>
    <w:rsid w:val="002F7CC9"/>
    <w:rsid w:val="00301017"/>
    <w:rsid w:val="003040AF"/>
    <w:rsid w:val="00304493"/>
    <w:rsid w:val="003062CA"/>
    <w:rsid w:val="003111E9"/>
    <w:rsid w:val="00311BD6"/>
    <w:rsid w:val="00313370"/>
    <w:rsid w:val="00313C3E"/>
    <w:rsid w:val="00316687"/>
    <w:rsid w:val="0031784A"/>
    <w:rsid w:val="00317F0C"/>
    <w:rsid w:val="00322474"/>
    <w:rsid w:val="003233D5"/>
    <w:rsid w:val="00323C8D"/>
    <w:rsid w:val="00325035"/>
    <w:rsid w:val="00330529"/>
    <w:rsid w:val="00330566"/>
    <w:rsid w:val="00330F8F"/>
    <w:rsid w:val="00331368"/>
    <w:rsid w:val="00332B87"/>
    <w:rsid w:val="00334642"/>
    <w:rsid w:val="00334E59"/>
    <w:rsid w:val="00335595"/>
    <w:rsid w:val="00336AD5"/>
    <w:rsid w:val="003426F9"/>
    <w:rsid w:val="0034358A"/>
    <w:rsid w:val="00345E90"/>
    <w:rsid w:val="00346C2F"/>
    <w:rsid w:val="00347CB5"/>
    <w:rsid w:val="00351A60"/>
    <w:rsid w:val="00352013"/>
    <w:rsid w:val="0035326D"/>
    <w:rsid w:val="00354C60"/>
    <w:rsid w:val="00354E93"/>
    <w:rsid w:val="00354E96"/>
    <w:rsid w:val="003562DC"/>
    <w:rsid w:val="0036170D"/>
    <w:rsid w:val="00362B43"/>
    <w:rsid w:val="00363CB2"/>
    <w:rsid w:val="00365598"/>
    <w:rsid w:val="00366EDD"/>
    <w:rsid w:val="00370651"/>
    <w:rsid w:val="00370B91"/>
    <w:rsid w:val="003715A7"/>
    <w:rsid w:val="00371832"/>
    <w:rsid w:val="00371D75"/>
    <w:rsid w:val="003742BC"/>
    <w:rsid w:val="00380A0E"/>
    <w:rsid w:val="00382267"/>
    <w:rsid w:val="00385E49"/>
    <w:rsid w:val="003871A7"/>
    <w:rsid w:val="00387FC3"/>
    <w:rsid w:val="00390BCB"/>
    <w:rsid w:val="003910DC"/>
    <w:rsid w:val="00391AC9"/>
    <w:rsid w:val="00392148"/>
    <w:rsid w:val="00392DC0"/>
    <w:rsid w:val="0039300F"/>
    <w:rsid w:val="0039371D"/>
    <w:rsid w:val="003A16EE"/>
    <w:rsid w:val="003A32EE"/>
    <w:rsid w:val="003A5AE5"/>
    <w:rsid w:val="003A7C3E"/>
    <w:rsid w:val="003B0337"/>
    <w:rsid w:val="003B03F3"/>
    <w:rsid w:val="003B09D3"/>
    <w:rsid w:val="003B1770"/>
    <w:rsid w:val="003B20F1"/>
    <w:rsid w:val="003B4CEA"/>
    <w:rsid w:val="003B5517"/>
    <w:rsid w:val="003B57FC"/>
    <w:rsid w:val="003B6DB3"/>
    <w:rsid w:val="003B74CB"/>
    <w:rsid w:val="003C0437"/>
    <w:rsid w:val="003C1C5D"/>
    <w:rsid w:val="003C218D"/>
    <w:rsid w:val="003C33E1"/>
    <w:rsid w:val="003C391E"/>
    <w:rsid w:val="003C5A82"/>
    <w:rsid w:val="003C67BF"/>
    <w:rsid w:val="003C6FCD"/>
    <w:rsid w:val="003C70AC"/>
    <w:rsid w:val="003D0783"/>
    <w:rsid w:val="003D0DDC"/>
    <w:rsid w:val="003D1345"/>
    <w:rsid w:val="003D1B16"/>
    <w:rsid w:val="003D1C2D"/>
    <w:rsid w:val="003D1D0B"/>
    <w:rsid w:val="003D1DBD"/>
    <w:rsid w:val="003D2897"/>
    <w:rsid w:val="003D3000"/>
    <w:rsid w:val="003D5BB7"/>
    <w:rsid w:val="003E11B6"/>
    <w:rsid w:val="003E1FC4"/>
    <w:rsid w:val="003E36C5"/>
    <w:rsid w:val="003E568E"/>
    <w:rsid w:val="003E6FA7"/>
    <w:rsid w:val="003F1ECC"/>
    <w:rsid w:val="003F217E"/>
    <w:rsid w:val="003F23A6"/>
    <w:rsid w:val="003F244C"/>
    <w:rsid w:val="003F2D60"/>
    <w:rsid w:val="003F547A"/>
    <w:rsid w:val="003F67EE"/>
    <w:rsid w:val="003F73D6"/>
    <w:rsid w:val="00404DB5"/>
    <w:rsid w:val="00411AB5"/>
    <w:rsid w:val="00415F13"/>
    <w:rsid w:val="00416F5E"/>
    <w:rsid w:val="004173B4"/>
    <w:rsid w:val="00421E97"/>
    <w:rsid w:val="00423452"/>
    <w:rsid w:val="00432BFB"/>
    <w:rsid w:val="00433CC3"/>
    <w:rsid w:val="00434C5A"/>
    <w:rsid w:val="00436397"/>
    <w:rsid w:val="00437EAD"/>
    <w:rsid w:val="00441C77"/>
    <w:rsid w:val="00443284"/>
    <w:rsid w:val="00443C74"/>
    <w:rsid w:val="00444A35"/>
    <w:rsid w:val="00444D28"/>
    <w:rsid w:val="0044576F"/>
    <w:rsid w:val="0044642C"/>
    <w:rsid w:val="00447081"/>
    <w:rsid w:val="00447D6F"/>
    <w:rsid w:val="004543BD"/>
    <w:rsid w:val="00460415"/>
    <w:rsid w:val="004605DB"/>
    <w:rsid w:val="00460FE8"/>
    <w:rsid w:val="00461A09"/>
    <w:rsid w:val="00462388"/>
    <w:rsid w:val="00462E47"/>
    <w:rsid w:val="00463166"/>
    <w:rsid w:val="00464694"/>
    <w:rsid w:val="00464B9E"/>
    <w:rsid w:val="004651D1"/>
    <w:rsid w:val="0046701C"/>
    <w:rsid w:val="0046748A"/>
    <w:rsid w:val="00470C98"/>
    <w:rsid w:val="004716B0"/>
    <w:rsid w:val="00474A7B"/>
    <w:rsid w:val="00481945"/>
    <w:rsid w:val="00485372"/>
    <w:rsid w:val="00485A8B"/>
    <w:rsid w:val="00490F18"/>
    <w:rsid w:val="00496854"/>
    <w:rsid w:val="004A07B8"/>
    <w:rsid w:val="004A201D"/>
    <w:rsid w:val="004A3381"/>
    <w:rsid w:val="004A33ED"/>
    <w:rsid w:val="004A36F3"/>
    <w:rsid w:val="004A408C"/>
    <w:rsid w:val="004A5C1E"/>
    <w:rsid w:val="004B13C7"/>
    <w:rsid w:val="004B37C3"/>
    <w:rsid w:val="004B539A"/>
    <w:rsid w:val="004B70E4"/>
    <w:rsid w:val="004B7ECE"/>
    <w:rsid w:val="004C0F73"/>
    <w:rsid w:val="004C3AE7"/>
    <w:rsid w:val="004C5AC4"/>
    <w:rsid w:val="004C644D"/>
    <w:rsid w:val="004C7EB4"/>
    <w:rsid w:val="004D0B9A"/>
    <w:rsid w:val="004D26EA"/>
    <w:rsid w:val="004D30DF"/>
    <w:rsid w:val="004D34D5"/>
    <w:rsid w:val="004D66FB"/>
    <w:rsid w:val="004E0ABC"/>
    <w:rsid w:val="004E0AED"/>
    <w:rsid w:val="004E134F"/>
    <w:rsid w:val="004E14B2"/>
    <w:rsid w:val="004E4189"/>
    <w:rsid w:val="004E497F"/>
    <w:rsid w:val="004E5249"/>
    <w:rsid w:val="004E5BD2"/>
    <w:rsid w:val="004F0105"/>
    <w:rsid w:val="004F0F21"/>
    <w:rsid w:val="004F1C45"/>
    <w:rsid w:val="004F5219"/>
    <w:rsid w:val="004F5D1E"/>
    <w:rsid w:val="004F7BFE"/>
    <w:rsid w:val="0050564B"/>
    <w:rsid w:val="00506582"/>
    <w:rsid w:val="005077BC"/>
    <w:rsid w:val="005126CC"/>
    <w:rsid w:val="005129C2"/>
    <w:rsid w:val="00513336"/>
    <w:rsid w:val="00514CA3"/>
    <w:rsid w:val="005158F7"/>
    <w:rsid w:val="00516A4F"/>
    <w:rsid w:val="005211E0"/>
    <w:rsid w:val="0052468B"/>
    <w:rsid w:val="00527631"/>
    <w:rsid w:val="00530136"/>
    <w:rsid w:val="00532B94"/>
    <w:rsid w:val="00533B1A"/>
    <w:rsid w:val="00536EAC"/>
    <w:rsid w:val="0054093F"/>
    <w:rsid w:val="0054263A"/>
    <w:rsid w:val="00543AE9"/>
    <w:rsid w:val="00543F3B"/>
    <w:rsid w:val="00544997"/>
    <w:rsid w:val="005519F6"/>
    <w:rsid w:val="0055253F"/>
    <w:rsid w:val="00553A52"/>
    <w:rsid w:val="00554591"/>
    <w:rsid w:val="00554E09"/>
    <w:rsid w:val="00555E3C"/>
    <w:rsid w:val="0055616A"/>
    <w:rsid w:val="00556614"/>
    <w:rsid w:val="00556BD2"/>
    <w:rsid w:val="0055715D"/>
    <w:rsid w:val="00557C92"/>
    <w:rsid w:val="00562870"/>
    <w:rsid w:val="0056323E"/>
    <w:rsid w:val="00563C87"/>
    <w:rsid w:val="00566836"/>
    <w:rsid w:val="0056692C"/>
    <w:rsid w:val="0057521F"/>
    <w:rsid w:val="00575F32"/>
    <w:rsid w:val="00576078"/>
    <w:rsid w:val="00576BA7"/>
    <w:rsid w:val="00577AD7"/>
    <w:rsid w:val="00577B7B"/>
    <w:rsid w:val="00577DE6"/>
    <w:rsid w:val="00581C13"/>
    <w:rsid w:val="00582F58"/>
    <w:rsid w:val="0058330F"/>
    <w:rsid w:val="005843D9"/>
    <w:rsid w:val="00585E79"/>
    <w:rsid w:val="005876E5"/>
    <w:rsid w:val="00587F8A"/>
    <w:rsid w:val="00590036"/>
    <w:rsid w:val="00593FB1"/>
    <w:rsid w:val="00594761"/>
    <w:rsid w:val="0059772A"/>
    <w:rsid w:val="005A25C8"/>
    <w:rsid w:val="005A3ECD"/>
    <w:rsid w:val="005B2B3B"/>
    <w:rsid w:val="005B2E3F"/>
    <w:rsid w:val="005B3C06"/>
    <w:rsid w:val="005B4442"/>
    <w:rsid w:val="005B56FA"/>
    <w:rsid w:val="005C1E2F"/>
    <w:rsid w:val="005C4100"/>
    <w:rsid w:val="005C4699"/>
    <w:rsid w:val="005C4827"/>
    <w:rsid w:val="005C53F6"/>
    <w:rsid w:val="005D152A"/>
    <w:rsid w:val="005D2446"/>
    <w:rsid w:val="005D2827"/>
    <w:rsid w:val="005D4608"/>
    <w:rsid w:val="005E0382"/>
    <w:rsid w:val="005E0392"/>
    <w:rsid w:val="005E0909"/>
    <w:rsid w:val="005E14E4"/>
    <w:rsid w:val="005E30DE"/>
    <w:rsid w:val="005E55C1"/>
    <w:rsid w:val="005E5BFE"/>
    <w:rsid w:val="005E6F50"/>
    <w:rsid w:val="005F2ABA"/>
    <w:rsid w:val="005F4DAB"/>
    <w:rsid w:val="005F5EF2"/>
    <w:rsid w:val="005F6618"/>
    <w:rsid w:val="0060087E"/>
    <w:rsid w:val="00601150"/>
    <w:rsid w:val="00601AB8"/>
    <w:rsid w:val="006026B7"/>
    <w:rsid w:val="00603ACE"/>
    <w:rsid w:val="00613B82"/>
    <w:rsid w:val="00613E17"/>
    <w:rsid w:val="0061416B"/>
    <w:rsid w:val="006148E7"/>
    <w:rsid w:val="00617DA0"/>
    <w:rsid w:val="006204FF"/>
    <w:rsid w:val="0062050C"/>
    <w:rsid w:val="006225CC"/>
    <w:rsid w:val="00622905"/>
    <w:rsid w:val="00623F25"/>
    <w:rsid w:val="00624244"/>
    <w:rsid w:val="00625C13"/>
    <w:rsid w:val="00625DD5"/>
    <w:rsid w:val="00626617"/>
    <w:rsid w:val="00630142"/>
    <w:rsid w:val="00631455"/>
    <w:rsid w:val="006339E7"/>
    <w:rsid w:val="006344A7"/>
    <w:rsid w:val="00640E84"/>
    <w:rsid w:val="00641CF7"/>
    <w:rsid w:val="00644DAF"/>
    <w:rsid w:val="006454B2"/>
    <w:rsid w:val="00646D24"/>
    <w:rsid w:val="00647B79"/>
    <w:rsid w:val="00651B14"/>
    <w:rsid w:val="00651CE5"/>
    <w:rsid w:val="0065390F"/>
    <w:rsid w:val="00654E64"/>
    <w:rsid w:val="0065782D"/>
    <w:rsid w:val="0066008A"/>
    <w:rsid w:val="00661574"/>
    <w:rsid w:val="00661A40"/>
    <w:rsid w:val="006668D7"/>
    <w:rsid w:val="00667973"/>
    <w:rsid w:val="006679E0"/>
    <w:rsid w:val="006709D9"/>
    <w:rsid w:val="00671A1C"/>
    <w:rsid w:val="00671AEC"/>
    <w:rsid w:val="006729E0"/>
    <w:rsid w:val="00676114"/>
    <w:rsid w:val="00676322"/>
    <w:rsid w:val="00680AD2"/>
    <w:rsid w:val="006812EB"/>
    <w:rsid w:val="00681313"/>
    <w:rsid w:val="00681A68"/>
    <w:rsid w:val="00683204"/>
    <w:rsid w:val="00685D28"/>
    <w:rsid w:val="00690128"/>
    <w:rsid w:val="006950E0"/>
    <w:rsid w:val="00695B7B"/>
    <w:rsid w:val="006963B3"/>
    <w:rsid w:val="006972E5"/>
    <w:rsid w:val="006A3D44"/>
    <w:rsid w:val="006A46C5"/>
    <w:rsid w:val="006A72D1"/>
    <w:rsid w:val="006A788F"/>
    <w:rsid w:val="006B2B49"/>
    <w:rsid w:val="006B64E8"/>
    <w:rsid w:val="006C411A"/>
    <w:rsid w:val="006C71B7"/>
    <w:rsid w:val="006C7692"/>
    <w:rsid w:val="006D1230"/>
    <w:rsid w:val="006D1D1E"/>
    <w:rsid w:val="006D2036"/>
    <w:rsid w:val="006D231C"/>
    <w:rsid w:val="006D56D5"/>
    <w:rsid w:val="006E0BB4"/>
    <w:rsid w:val="006E1B1D"/>
    <w:rsid w:val="006E2D1B"/>
    <w:rsid w:val="006E4A9E"/>
    <w:rsid w:val="006E4BCD"/>
    <w:rsid w:val="006E567A"/>
    <w:rsid w:val="006E56B9"/>
    <w:rsid w:val="006E7AB1"/>
    <w:rsid w:val="006F24F5"/>
    <w:rsid w:val="006F5516"/>
    <w:rsid w:val="006F6277"/>
    <w:rsid w:val="006F663F"/>
    <w:rsid w:val="006F7CB1"/>
    <w:rsid w:val="00702981"/>
    <w:rsid w:val="00703491"/>
    <w:rsid w:val="007049C7"/>
    <w:rsid w:val="00704A0E"/>
    <w:rsid w:val="00712035"/>
    <w:rsid w:val="00715D3B"/>
    <w:rsid w:val="0071669B"/>
    <w:rsid w:val="00724AF0"/>
    <w:rsid w:val="00725C24"/>
    <w:rsid w:val="0072674A"/>
    <w:rsid w:val="00726866"/>
    <w:rsid w:val="007269C7"/>
    <w:rsid w:val="00730237"/>
    <w:rsid w:val="00730493"/>
    <w:rsid w:val="00733DB3"/>
    <w:rsid w:val="0074138C"/>
    <w:rsid w:val="007418C5"/>
    <w:rsid w:val="00742C06"/>
    <w:rsid w:val="00742E6F"/>
    <w:rsid w:val="00744D95"/>
    <w:rsid w:val="00745039"/>
    <w:rsid w:val="00745EE2"/>
    <w:rsid w:val="007475C1"/>
    <w:rsid w:val="007503C0"/>
    <w:rsid w:val="00750B3D"/>
    <w:rsid w:val="00761348"/>
    <w:rsid w:val="007642D4"/>
    <w:rsid w:val="007719C0"/>
    <w:rsid w:val="00771F31"/>
    <w:rsid w:val="00772384"/>
    <w:rsid w:val="00772C19"/>
    <w:rsid w:val="00772F16"/>
    <w:rsid w:val="00773C76"/>
    <w:rsid w:val="00781EF4"/>
    <w:rsid w:val="00782101"/>
    <w:rsid w:val="007822C9"/>
    <w:rsid w:val="00782894"/>
    <w:rsid w:val="007859AD"/>
    <w:rsid w:val="00785F4C"/>
    <w:rsid w:val="0078685F"/>
    <w:rsid w:val="0078739A"/>
    <w:rsid w:val="007901D3"/>
    <w:rsid w:val="0079026A"/>
    <w:rsid w:val="0079292F"/>
    <w:rsid w:val="00797862"/>
    <w:rsid w:val="007A144E"/>
    <w:rsid w:val="007A20D8"/>
    <w:rsid w:val="007A2805"/>
    <w:rsid w:val="007A41CD"/>
    <w:rsid w:val="007A5FF6"/>
    <w:rsid w:val="007A6D89"/>
    <w:rsid w:val="007A7019"/>
    <w:rsid w:val="007B3FD3"/>
    <w:rsid w:val="007B5149"/>
    <w:rsid w:val="007B7347"/>
    <w:rsid w:val="007C0EAB"/>
    <w:rsid w:val="007C29EC"/>
    <w:rsid w:val="007C549B"/>
    <w:rsid w:val="007C5C9E"/>
    <w:rsid w:val="007C6C14"/>
    <w:rsid w:val="007C6F98"/>
    <w:rsid w:val="007C7FAF"/>
    <w:rsid w:val="007D13A3"/>
    <w:rsid w:val="007D659F"/>
    <w:rsid w:val="007D71CA"/>
    <w:rsid w:val="007D7F02"/>
    <w:rsid w:val="007E44B7"/>
    <w:rsid w:val="007E4D02"/>
    <w:rsid w:val="007E5488"/>
    <w:rsid w:val="007E60A1"/>
    <w:rsid w:val="007E6ABC"/>
    <w:rsid w:val="007E7171"/>
    <w:rsid w:val="007F34A5"/>
    <w:rsid w:val="007F383D"/>
    <w:rsid w:val="007F3B37"/>
    <w:rsid w:val="007F4676"/>
    <w:rsid w:val="007F6477"/>
    <w:rsid w:val="007F695A"/>
    <w:rsid w:val="00800348"/>
    <w:rsid w:val="00802CBB"/>
    <w:rsid w:val="00803974"/>
    <w:rsid w:val="008076F2"/>
    <w:rsid w:val="00811AD1"/>
    <w:rsid w:val="00812903"/>
    <w:rsid w:val="0081363B"/>
    <w:rsid w:val="0081446C"/>
    <w:rsid w:val="008147A1"/>
    <w:rsid w:val="008172C4"/>
    <w:rsid w:val="008175FE"/>
    <w:rsid w:val="00822816"/>
    <w:rsid w:val="00823B18"/>
    <w:rsid w:val="008304BD"/>
    <w:rsid w:val="008306C1"/>
    <w:rsid w:val="008314DB"/>
    <w:rsid w:val="008340BD"/>
    <w:rsid w:val="00835C9A"/>
    <w:rsid w:val="00836B39"/>
    <w:rsid w:val="00836E35"/>
    <w:rsid w:val="0083799C"/>
    <w:rsid w:val="00837D34"/>
    <w:rsid w:val="00837F8F"/>
    <w:rsid w:val="008402E5"/>
    <w:rsid w:val="0084037A"/>
    <w:rsid w:val="0084099C"/>
    <w:rsid w:val="00845A76"/>
    <w:rsid w:val="008478A1"/>
    <w:rsid w:val="00850F1B"/>
    <w:rsid w:val="00851892"/>
    <w:rsid w:val="0085473A"/>
    <w:rsid w:val="00855E52"/>
    <w:rsid w:val="00860FD1"/>
    <w:rsid w:val="008625D0"/>
    <w:rsid w:val="0086286E"/>
    <w:rsid w:val="00864F5D"/>
    <w:rsid w:val="00866354"/>
    <w:rsid w:val="00866AB9"/>
    <w:rsid w:val="00871044"/>
    <w:rsid w:val="00871E83"/>
    <w:rsid w:val="008722FF"/>
    <w:rsid w:val="00872354"/>
    <w:rsid w:val="0087411C"/>
    <w:rsid w:val="00874F9B"/>
    <w:rsid w:val="008758D6"/>
    <w:rsid w:val="00877B29"/>
    <w:rsid w:val="00880DD1"/>
    <w:rsid w:val="00881800"/>
    <w:rsid w:val="00882F16"/>
    <w:rsid w:val="008834F7"/>
    <w:rsid w:val="00883FFA"/>
    <w:rsid w:val="008841B9"/>
    <w:rsid w:val="00884D39"/>
    <w:rsid w:val="00886536"/>
    <w:rsid w:val="00886DF9"/>
    <w:rsid w:val="00890EB0"/>
    <w:rsid w:val="008931F4"/>
    <w:rsid w:val="0089381C"/>
    <w:rsid w:val="00893CE7"/>
    <w:rsid w:val="008946B7"/>
    <w:rsid w:val="008947CF"/>
    <w:rsid w:val="00895DE5"/>
    <w:rsid w:val="00897086"/>
    <w:rsid w:val="008A04A2"/>
    <w:rsid w:val="008A2FD3"/>
    <w:rsid w:val="008B234A"/>
    <w:rsid w:val="008B2AC1"/>
    <w:rsid w:val="008B4F7D"/>
    <w:rsid w:val="008B5442"/>
    <w:rsid w:val="008B5A0D"/>
    <w:rsid w:val="008B6ABB"/>
    <w:rsid w:val="008B729C"/>
    <w:rsid w:val="008B7453"/>
    <w:rsid w:val="008C050B"/>
    <w:rsid w:val="008C19A2"/>
    <w:rsid w:val="008C3EB4"/>
    <w:rsid w:val="008C7192"/>
    <w:rsid w:val="008D0976"/>
    <w:rsid w:val="008D72BC"/>
    <w:rsid w:val="008D7AB2"/>
    <w:rsid w:val="008E11B0"/>
    <w:rsid w:val="008E1E2C"/>
    <w:rsid w:val="008E3EC0"/>
    <w:rsid w:val="008E47A7"/>
    <w:rsid w:val="008E5245"/>
    <w:rsid w:val="008E52F0"/>
    <w:rsid w:val="008E68BA"/>
    <w:rsid w:val="008E6C1D"/>
    <w:rsid w:val="008F1063"/>
    <w:rsid w:val="008F39D8"/>
    <w:rsid w:val="0090011C"/>
    <w:rsid w:val="00900D08"/>
    <w:rsid w:val="00905CDD"/>
    <w:rsid w:val="00905EEB"/>
    <w:rsid w:val="009078DD"/>
    <w:rsid w:val="00911717"/>
    <w:rsid w:val="0091175E"/>
    <w:rsid w:val="00912899"/>
    <w:rsid w:val="00913546"/>
    <w:rsid w:val="009137F4"/>
    <w:rsid w:val="009157EF"/>
    <w:rsid w:val="00922B3C"/>
    <w:rsid w:val="00923BB7"/>
    <w:rsid w:val="009248A4"/>
    <w:rsid w:val="009258A4"/>
    <w:rsid w:val="0092732A"/>
    <w:rsid w:val="00931574"/>
    <w:rsid w:val="00932B97"/>
    <w:rsid w:val="009338F9"/>
    <w:rsid w:val="0093716F"/>
    <w:rsid w:val="00940CEC"/>
    <w:rsid w:val="00943B32"/>
    <w:rsid w:val="00944CF7"/>
    <w:rsid w:val="00944E94"/>
    <w:rsid w:val="00945C00"/>
    <w:rsid w:val="0094643D"/>
    <w:rsid w:val="0094758F"/>
    <w:rsid w:val="009502CC"/>
    <w:rsid w:val="00950314"/>
    <w:rsid w:val="009516E2"/>
    <w:rsid w:val="00951751"/>
    <w:rsid w:val="009525AF"/>
    <w:rsid w:val="00952E51"/>
    <w:rsid w:val="00953081"/>
    <w:rsid w:val="00953233"/>
    <w:rsid w:val="00955B56"/>
    <w:rsid w:val="00955FB6"/>
    <w:rsid w:val="00956C8E"/>
    <w:rsid w:val="00957B25"/>
    <w:rsid w:val="00960073"/>
    <w:rsid w:val="0096027D"/>
    <w:rsid w:val="009630BD"/>
    <w:rsid w:val="0096409E"/>
    <w:rsid w:val="00966FBC"/>
    <w:rsid w:val="009700FB"/>
    <w:rsid w:val="00972EF2"/>
    <w:rsid w:val="0097387C"/>
    <w:rsid w:val="00977175"/>
    <w:rsid w:val="00977A2F"/>
    <w:rsid w:val="0098053A"/>
    <w:rsid w:val="00982FF0"/>
    <w:rsid w:val="00983362"/>
    <w:rsid w:val="0098406B"/>
    <w:rsid w:val="00990123"/>
    <w:rsid w:val="00990D5E"/>
    <w:rsid w:val="009955D7"/>
    <w:rsid w:val="00997FF7"/>
    <w:rsid w:val="009A2432"/>
    <w:rsid w:val="009A29CE"/>
    <w:rsid w:val="009A2EFC"/>
    <w:rsid w:val="009A3DBC"/>
    <w:rsid w:val="009A420E"/>
    <w:rsid w:val="009A4E85"/>
    <w:rsid w:val="009B0F11"/>
    <w:rsid w:val="009B1295"/>
    <w:rsid w:val="009B41D9"/>
    <w:rsid w:val="009B5060"/>
    <w:rsid w:val="009C0317"/>
    <w:rsid w:val="009C0902"/>
    <w:rsid w:val="009C2263"/>
    <w:rsid w:val="009C51E7"/>
    <w:rsid w:val="009C6911"/>
    <w:rsid w:val="009C7350"/>
    <w:rsid w:val="009C7548"/>
    <w:rsid w:val="009D0E4B"/>
    <w:rsid w:val="009D18A4"/>
    <w:rsid w:val="009D4C27"/>
    <w:rsid w:val="009D4F1F"/>
    <w:rsid w:val="009D6271"/>
    <w:rsid w:val="009D6972"/>
    <w:rsid w:val="009E1C5B"/>
    <w:rsid w:val="009E1D93"/>
    <w:rsid w:val="009E2309"/>
    <w:rsid w:val="009F0FFD"/>
    <w:rsid w:val="009F1243"/>
    <w:rsid w:val="009F4D0E"/>
    <w:rsid w:val="009F6CFA"/>
    <w:rsid w:val="00A02E6A"/>
    <w:rsid w:val="00A047A9"/>
    <w:rsid w:val="00A04854"/>
    <w:rsid w:val="00A04A67"/>
    <w:rsid w:val="00A06DF4"/>
    <w:rsid w:val="00A113F9"/>
    <w:rsid w:val="00A15421"/>
    <w:rsid w:val="00A2221E"/>
    <w:rsid w:val="00A23488"/>
    <w:rsid w:val="00A24BF1"/>
    <w:rsid w:val="00A33849"/>
    <w:rsid w:val="00A33980"/>
    <w:rsid w:val="00A414B8"/>
    <w:rsid w:val="00A41607"/>
    <w:rsid w:val="00A43618"/>
    <w:rsid w:val="00A43920"/>
    <w:rsid w:val="00A45D8A"/>
    <w:rsid w:val="00A51B6C"/>
    <w:rsid w:val="00A5220E"/>
    <w:rsid w:val="00A52F80"/>
    <w:rsid w:val="00A540B9"/>
    <w:rsid w:val="00A565B2"/>
    <w:rsid w:val="00A56B28"/>
    <w:rsid w:val="00A575DD"/>
    <w:rsid w:val="00A62A8F"/>
    <w:rsid w:val="00A631FF"/>
    <w:rsid w:val="00A662FE"/>
    <w:rsid w:val="00A6670E"/>
    <w:rsid w:val="00A67680"/>
    <w:rsid w:val="00A70437"/>
    <w:rsid w:val="00A71C33"/>
    <w:rsid w:val="00A7432F"/>
    <w:rsid w:val="00A75BB0"/>
    <w:rsid w:val="00A76A37"/>
    <w:rsid w:val="00A80141"/>
    <w:rsid w:val="00A84A48"/>
    <w:rsid w:val="00A873EF"/>
    <w:rsid w:val="00A878AF"/>
    <w:rsid w:val="00A87CD7"/>
    <w:rsid w:val="00A909CE"/>
    <w:rsid w:val="00A91A1B"/>
    <w:rsid w:val="00A920E2"/>
    <w:rsid w:val="00A928EC"/>
    <w:rsid w:val="00A93BE5"/>
    <w:rsid w:val="00A95F0D"/>
    <w:rsid w:val="00A9627E"/>
    <w:rsid w:val="00A96386"/>
    <w:rsid w:val="00A97789"/>
    <w:rsid w:val="00AA6EC2"/>
    <w:rsid w:val="00AB2088"/>
    <w:rsid w:val="00AB33C4"/>
    <w:rsid w:val="00AB476C"/>
    <w:rsid w:val="00AC092E"/>
    <w:rsid w:val="00AC1220"/>
    <w:rsid w:val="00AC275B"/>
    <w:rsid w:val="00AC68C0"/>
    <w:rsid w:val="00AD21E7"/>
    <w:rsid w:val="00AD3B0C"/>
    <w:rsid w:val="00AD4AB8"/>
    <w:rsid w:val="00AD5D8D"/>
    <w:rsid w:val="00AD7196"/>
    <w:rsid w:val="00AE20AE"/>
    <w:rsid w:val="00AE2389"/>
    <w:rsid w:val="00AE25C0"/>
    <w:rsid w:val="00AE4F36"/>
    <w:rsid w:val="00AF1299"/>
    <w:rsid w:val="00AF19B2"/>
    <w:rsid w:val="00AF4596"/>
    <w:rsid w:val="00AF5189"/>
    <w:rsid w:val="00AF5498"/>
    <w:rsid w:val="00AF6472"/>
    <w:rsid w:val="00AF6BCD"/>
    <w:rsid w:val="00AF6FB4"/>
    <w:rsid w:val="00B01F30"/>
    <w:rsid w:val="00B0445B"/>
    <w:rsid w:val="00B047CA"/>
    <w:rsid w:val="00B1007F"/>
    <w:rsid w:val="00B16734"/>
    <w:rsid w:val="00B16E0D"/>
    <w:rsid w:val="00B1730E"/>
    <w:rsid w:val="00B176F7"/>
    <w:rsid w:val="00B2072A"/>
    <w:rsid w:val="00B22BFE"/>
    <w:rsid w:val="00B24225"/>
    <w:rsid w:val="00B24284"/>
    <w:rsid w:val="00B24B60"/>
    <w:rsid w:val="00B26085"/>
    <w:rsid w:val="00B30FD9"/>
    <w:rsid w:val="00B311B4"/>
    <w:rsid w:val="00B3231F"/>
    <w:rsid w:val="00B32CED"/>
    <w:rsid w:val="00B343D0"/>
    <w:rsid w:val="00B3442E"/>
    <w:rsid w:val="00B37639"/>
    <w:rsid w:val="00B4053A"/>
    <w:rsid w:val="00B406F3"/>
    <w:rsid w:val="00B41173"/>
    <w:rsid w:val="00B41D5F"/>
    <w:rsid w:val="00B4273E"/>
    <w:rsid w:val="00B4342E"/>
    <w:rsid w:val="00B43ABB"/>
    <w:rsid w:val="00B43EED"/>
    <w:rsid w:val="00B4413D"/>
    <w:rsid w:val="00B457FC"/>
    <w:rsid w:val="00B45F57"/>
    <w:rsid w:val="00B47A18"/>
    <w:rsid w:val="00B5115C"/>
    <w:rsid w:val="00B55253"/>
    <w:rsid w:val="00B552A3"/>
    <w:rsid w:val="00B61ACC"/>
    <w:rsid w:val="00B61EEC"/>
    <w:rsid w:val="00B63450"/>
    <w:rsid w:val="00B6438B"/>
    <w:rsid w:val="00B6558F"/>
    <w:rsid w:val="00B731D6"/>
    <w:rsid w:val="00B73567"/>
    <w:rsid w:val="00B7359E"/>
    <w:rsid w:val="00B73BEC"/>
    <w:rsid w:val="00B7413A"/>
    <w:rsid w:val="00B80AE8"/>
    <w:rsid w:val="00B80D7B"/>
    <w:rsid w:val="00B8157E"/>
    <w:rsid w:val="00B8577F"/>
    <w:rsid w:val="00B85823"/>
    <w:rsid w:val="00B879D4"/>
    <w:rsid w:val="00B923A4"/>
    <w:rsid w:val="00B923D1"/>
    <w:rsid w:val="00B93DAE"/>
    <w:rsid w:val="00B94D34"/>
    <w:rsid w:val="00B94D93"/>
    <w:rsid w:val="00B959A8"/>
    <w:rsid w:val="00B965FB"/>
    <w:rsid w:val="00BA65C4"/>
    <w:rsid w:val="00BB2059"/>
    <w:rsid w:val="00BB299F"/>
    <w:rsid w:val="00BB3E01"/>
    <w:rsid w:val="00BB6409"/>
    <w:rsid w:val="00BB76E0"/>
    <w:rsid w:val="00BC1E13"/>
    <w:rsid w:val="00BC2973"/>
    <w:rsid w:val="00BC6422"/>
    <w:rsid w:val="00BD06B4"/>
    <w:rsid w:val="00BD0AB5"/>
    <w:rsid w:val="00BD1366"/>
    <w:rsid w:val="00BD1959"/>
    <w:rsid w:val="00BD396A"/>
    <w:rsid w:val="00BD4094"/>
    <w:rsid w:val="00BD433E"/>
    <w:rsid w:val="00BD436F"/>
    <w:rsid w:val="00BD6157"/>
    <w:rsid w:val="00BD78F7"/>
    <w:rsid w:val="00BE15A2"/>
    <w:rsid w:val="00BE1AB1"/>
    <w:rsid w:val="00BE1B5A"/>
    <w:rsid w:val="00BE1BE4"/>
    <w:rsid w:val="00BE1C66"/>
    <w:rsid w:val="00BE2C20"/>
    <w:rsid w:val="00BE55B8"/>
    <w:rsid w:val="00BE6652"/>
    <w:rsid w:val="00BE7863"/>
    <w:rsid w:val="00BF05B3"/>
    <w:rsid w:val="00BF08CD"/>
    <w:rsid w:val="00BF17C0"/>
    <w:rsid w:val="00BF6BCA"/>
    <w:rsid w:val="00BF7D20"/>
    <w:rsid w:val="00C0023D"/>
    <w:rsid w:val="00C006CC"/>
    <w:rsid w:val="00C00734"/>
    <w:rsid w:val="00C01620"/>
    <w:rsid w:val="00C04101"/>
    <w:rsid w:val="00C05F38"/>
    <w:rsid w:val="00C06996"/>
    <w:rsid w:val="00C06ABC"/>
    <w:rsid w:val="00C06EA7"/>
    <w:rsid w:val="00C07E19"/>
    <w:rsid w:val="00C1196E"/>
    <w:rsid w:val="00C11EDB"/>
    <w:rsid w:val="00C13261"/>
    <w:rsid w:val="00C139EC"/>
    <w:rsid w:val="00C158A5"/>
    <w:rsid w:val="00C16532"/>
    <w:rsid w:val="00C170C7"/>
    <w:rsid w:val="00C1714E"/>
    <w:rsid w:val="00C1715F"/>
    <w:rsid w:val="00C17679"/>
    <w:rsid w:val="00C2268E"/>
    <w:rsid w:val="00C22969"/>
    <w:rsid w:val="00C23B85"/>
    <w:rsid w:val="00C2548D"/>
    <w:rsid w:val="00C258AC"/>
    <w:rsid w:val="00C272FD"/>
    <w:rsid w:val="00C31022"/>
    <w:rsid w:val="00C32A7F"/>
    <w:rsid w:val="00C32D43"/>
    <w:rsid w:val="00C32FB2"/>
    <w:rsid w:val="00C3353A"/>
    <w:rsid w:val="00C3368C"/>
    <w:rsid w:val="00C36B73"/>
    <w:rsid w:val="00C371F1"/>
    <w:rsid w:val="00C40565"/>
    <w:rsid w:val="00C444DD"/>
    <w:rsid w:val="00C4588C"/>
    <w:rsid w:val="00C4744D"/>
    <w:rsid w:val="00C50069"/>
    <w:rsid w:val="00C51EB6"/>
    <w:rsid w:val="00C550AC"/>
    <w:rsid w:val="00C55341"/>
    <w:rsid w:val="00C6045B"/>
    <w:rsid w:val="00C6055C"/>
    <w:rsid w:val="00C61C06"/>
    <w:rsid w:val="00C61DF0"/>
    <w:rsid w:val="00C630C3"/>
    <w:rsid w:val="00C64F5A"/>
    <w:rsid w:val="00C66005"/>
    <w:rsid w:val="00C66770"/>
    <w:rsid w:val="00C674F6"/>
    <w:rsid w:val="00C7172C"/>
    <w:rsid w:val="00C73187"/>
    <w:rsid w:val="00C73C92"/>
    <w:rsid w:val="00C7400F"/>
    <w:rsid w:val="00C75508"/>
    <w:rsid w:val="00C75C0B"/>
    <w:rsid w:val="00C76DA9"/>
    <w:rsid w:val="00C85657"/>
    <w:rsid w:val="00C856EC"/>
    <w:rsid w:val="00C859C0"/>
    <w:rsid w:val="00C9066A"/>
    <w:rsid w:val="00C90F0A"/>
    <w:rsid w:val="00C90FA1"/>
    <w:rsid w:val="00C9171A"/>
    <w:rsid w:val="00C9182A"/>
    <w:rsid w:val="00C96415"/>
    <w:rsid w:val="00CA2288"/>
    <w:rsid w:val="00CA37FC"/>
    <w:rsid w:val="00CA3BA2"/>
    <w:rsid w:val="00CA5090"/>
    <w:rsid w:val="00CA7850"/>
    <w:rsid w:val="00CA7A94"/>
    <w:rsid w:val="00CB00D5"/>
    <w:rsid w:val="00CB07E8"/>
    <w:rsid w:val="00CB21F2"/>
    <w:rsid w:val="00CB2265"/>
    <w:rsid w:val="00CB3958"/>
    <w:rsid w:val="00CB5196"/>
    <w:rsid w:val="00CB6EF0"/>
    <w:rsid w:val="00CB7B39"/>
    <w:rsid w:val="00CC2400"/>
    <w:rsid w:val="00CC2750"/>
    <w:rsid w:val="00CC5C8C"/>
    <w:rsid w:val="00CC7DD6"/>
    <w:rsid w:val="00CD3858"/>
    <w:rsid w:val="00CD3A6E"/>
    <w:rsid w:val="00CD54C1"/>
    <w:rsid w:val="00CD7317"/>
    <w:rsid w:val="00CE207B"/>
    <w:rsid w:val="00CF19A4"/>
    <w:rsid w:val="00CF65D8"/>
    <w:rsid w:val="00D01B2B"/>
    <w:rsid w:val="00D024EE"/>
    <w:rsid w:val="00D04961"/>
    <w:rsid w:val="00D04A35"/>
    <w:rsid w:val="00D11F87"/>
    <w:rsid w:val="00D15007"/>
    <w:rsid w:val="00D16112"/>
    <w:rsid w:val="00D214C9"/>
    <w:rsid w:val="00D24152"/>
    <w:rsid w:val="00D24D04"/>
    <w:rsid w:val="00D25395"/>
    <w:rsid w:val="00D27E7A"/>
    <w:rsid w:val="00D30C4C"/>
    <w:rsid w:val="00D31207"/>
    <w:rsid w:val="00D313F5"/>
    <w:rsid w:val="00D33EC6"/>
    <w:rsid w:val="00D34643"/>
    <w:rsid w:val="00D351C3"/>
    <w:rsid w:val="00D37B26"/>
    <w:rsid w:val="00D37C99"/>
    <w:rsid w:val="00D4051D"/>
    <w:rsid w:val="00D41D8B"/>
    <w:rsid w:val="00D45A76"/>
    <w:rsid w:val="00D50AA1"/>
    <w:rsid w:val="00D50CC0"/>
    <w:rsid w:val="00D52146"/>
    <w:rsid w:val="00D528BC"/>
    <w:rsid w:val="00D53799"/>
    <w:rsid w:val="00D557D4"/>
    <w:rsid w:val="00D57582"/>
    <w:rsid w:val="00D605FD"/>
    <w:rsid w:val="00D60CF8"/>
    <w:rsid w:val="00D61047"/>
    <w:rsid w:val="00D629F1"/>
    <w:rsid w:val="00D63080"/>
    <w:rsid w:val="00D63746"/>
    <w:rsid w:val="00D64D08"/>
    <w:rsid w:val="00D658FC"/>
    <w:rsid w:val="00D675AE"/>
    <w:rsid w:val="00D704E0"/>
    <w:rsid w:val="00D70807"/>
    <w:rsid w:val="00D71629"/>
    <w:rsid w:val="00D74000"/>
    <w:rsid w:val="00D77C45"/>
    <w:rsid w:val="00D8059F"/>
    <w:rsid w:val="00D80FF8"/>
    <w:rsid w:val="00D8183A"/>
    <w:rsid w:val="00D822BF"/>
    <w:rsid w:val="00D8260F"/>
    <w:rsid w:val="00D839EB"/>
    <w:rsid w:val="00D83D61"/>
    <w:rsid w:val="00D8404E"/>
    <w:rsid w:val="00D877A9"/>
    <w:rsid w:val="00D87EA0"/>
    <w:rsid w:val="00D90981"/>
    <w:rsid w:val="00D90CE5"/>
    <w:rsid w:val="00D94713"/>
    <w:rsid w:val="00D95937"/>
    <w:rsid w:val="00D96C1F"/>
    <w:rsid w:val="00D975CB"/>
    <w:rsid w:val="00D976AF"/>
    <w:rsid w:val="00DA03F7"/>
    <w:rsid w:val="00DA0D04"/>
    <w:rsid w:val="00DA133D"/>
    <w:rsid w:val="00DA44E6"/>
    <w:rsid w:val="00DA4A34"/>
    <w:rsid w:val="00DA5EA5"/>
    <w:rsid w:val="00DA6330"/>
    <w:rsid w:val="00DA75BF"/>
    <w:rsid w:val="00DB0A3B"/>
    <w:rsid w:val="00DB0B4F"/>
    <w:rsid w:val="00DB2D6B"/>
    <w:rsid w:val="00DB425F"/>
    <w:rsid w:val="00DC0161"/>
    <w:rsid w:val="00DC07BF"/>
    <w:rsid w:val="00DC20C1"/>
    <w:rsid w:val="00DC2E3E"/>
    <w:rsid w:val="00DC2EA4"/>
    <w:rsid w:val="00DC3E01"/>
    <w:rsid w:val="00DC6E62"/>
    <w:rsid w:val="00DD0108"/>
    <w:rsid w:val="00DD0FDD"/>
    <w:rsid w:val="00DD594E"/>
    <w:rsid w:val="00DD6D28"/>
    <w:rsid w:val="00DE08EF"/>
    <w:rsid w:val="00DE1789"/>
    <w:rsid w:val="00DE40FF"/>
    <w:rsid w:val="00DE6183"/>
    <w:rsid w:val="00DE6B35"/>
    <w:rsid w:val="00DF4B08"/>
    <w:rsid w:val="00DF6E39"/>
    <w:rsid w:val="00E048A0"/>
    <w:rsid w:val="00E059D2"/>
    <w:rsid w:val="00E069CE"/>
    <w:rsid w:val="00E06BD1"/>
    <w:rsid w:val="00E07E64"/>
    <w:rsid w:val="00E1131C"/>
    <w:rsid w:val="00E12A0C"/>
    <w:rsid w:val="00E14A50"/>
    <w:rsid w:val="00E15439"/>
    <w:rsid w:val="00E15713"/>
    <w:rsid w:val="00E2359A"/>
    <w:rsid w:val="00E236A6"/>
    <w:rsid w:val="00E26C6E"/>
    <w:rsid w:val="00E26E93"/>
    <w:rsid w:val="00E30095"/>
    <w:rsid w:val="00E30180"/>
    <w:rsid w:val="00E30236"/>
    <w:rsid w:val="00E304E3"/>
    <w:rsid w:val="00E3160C"/>
    <w:rsid w:val="00E3408E"/>
    <w:rsid w:val="00E342D7"/>
    <w:rsid w:val="00E355C3"/>
    <w:rsid w:val="00E37F9D"/>
    <w:rsid w:val="00E4206F"/>
    <w:rsid w:val="00E472DA"/>
    <w:rsid w:val="00E52456"/>
    <w:rsid w:val="00E53884"/>
    <w:rsid w:val="00E57666"/>
    <w:rsid w:val="00E61DA7"/>
    <w:rsid w:val="00E65CAB"/>
    <w:rsid w:val="00E6749A"/>
    <w:rsid w:val="00E702F1"/>
    <w:rsid w:val="00E706B4"/>
    <w:rsid w:val="00E72A23"/>
    <w:rsid w:val="00E72C19"/>
    <w:rsid w:val="00E73AB8"/>
    <w:rsid w:val="00E75ACE"/>
    <w:rsid w:val="00E7760F"/>
    <w:rsid w:val="00E80827"/>
    <w:rsid w:val="00E8349C"/>
    <w:rsid w:val="00E876AA"/>
    <w:rsid w:val="00E93556"/>
    <w:rsid w:val="00E952B4"/>
    <w:rsid w:val="00E97655"/>
    <w:rsid w:val="00EA0B70"/>
    <w:rsid w:val="00EA131F"/>
    <w:rsid w:val="00EA1B94"/>
    <w:rsid w:val="00EA4941"/>
    <w:rsid w:val="00EA721E"/>
    <w:rsid w:val="00EA7C26"/>
    <w:rsid w:val="00EB1DBD"/>
    <w:rsid w:val="00EB3A7B"/>
    <w:rsid w:val="00EB5DDC"/>
    <w:rsid w:val="00EB6B8C"/>
    <w:rsid w:val="00EC44D3"/>
    <w:rsid w:val="00EC6833"/>
    <w:rsid w:val="00EC6B0B"/>
    <w:rsid w:val="00EC79C2"/>
    <w:rsid w:val="00ED19D6"/>
    <w:rsid w:val="00ED1D14"/>
    <w:rsid w:val="00ED3310"/>
    <w:rsid w:val="00ED6662"/>
    <w:rsid w:val="00ED682A"/>
    <w:rsid w:val="00ED7362"/>
    <w:rsid w:val="00EE39D5"/>
    <w:rsid w:val="00EE540A"/>
    <w:rsid w:val="00EE605F"/>
    <w:rsid w:val="00EE663D"/>
    <w:rsid w:val="00EF0922"/>
    <w:rsid w:val="00EF27C9"/>
    <w:rsid w:val="00EF2B1C"/>
    <w:rsid w:val="00EF5D2D"/>
    <w:rsid w:val="00EF6284"/>
    <w:rsid w:val="00EF65CD"/>
    <w:rsid w:val="00F03A78"/>
    <w:rsid w:val="00F03B2C"/>
    <w:rsid w:val="00F0534B"/>
    <w:rsid w:val="00F05D02"/>
    <w:rsid w:val="00F06747"/>
    <w:rsid w:val="00F102BA"/>
    <w:rsid w:val="00F110C8"/>
    <w:rsid w:val="00F125CA"/>
    <w:rsid w:val="00F13818"/>
    <w:rsid w:val="00F153B0"/>
    <w:rsid w:val="00F169B6"/>
    <w:rsid w:val="00F20E42"/>
    <w:rsid w:val="00F26418"/>
    <w:rsid w:val="00F268A7"/>
    <w:rsid w:val="00F27930"/>
    <w:rsid w:val="00F327A6"/>
    <w:rsid w:val="00F3336E"/>
    <w:rsid w:val="00F35A7F"/>
    <w:rsid w:val="00F3655C"/>
    <w:rsid w:val="00F40FF8"/>
    <w:rsid w:val="00F45038"/>
    <w:rsid w:val="00F466A3"/>
    <w:rsid w:val="00F46B47"/>
    <w:rsid w:val="00F5100A"/>
    <w:rsid w:val="00F544F8"/>
    <w:rsid w:val="00F55ABF"/>
    <w:rsid w:val="00F566B0"/>
    <w:rsid w:val="00F5681C"/>
    <w:rsid w:val="00F610B6"/>
    <w:rsid w:val="00F6185A"/>
    <w:rsid w:val="00F65D18"/>
    <w:rsid w:val="00F66360"/>
    <w:rsid w:val="00F66446"/>
    <w:rsid w:val="00F665E6"/>
    <w:rsid w:val="00F66D87"/>
    <w:rsid w:val="00F67F84"/>
    <w:rsid w:val="00F70C56"/>
    <w:rsid w:val="00F71B59"/>
    <w:rsid w:val="00F75908"/>
    <w:rsid w:val="00F75C4B"/>
    <w:rsid w:val="00F80B5D"/>
    <w:rsid w:val="00F81678"/>
    <w:rsid w:val="00F82D95"/>
    <w:rsid w:val="00F847AF"/>
    <w:rsid w:val="00F847F6"/>
    <w:rsid w:val="00F90773"/>
    <w:rsid w:val="00F94295"/>
    <w:rsid w:val="00F97554"/>
    <w:rsid w:val="00F97819"/>
    <w:rsid w:val="00FA0515"/>
    <w:rsid w:val="00FA1529"/>
    <w:rsid w:val="00FA24AB"/>
    <w:rsid w:val="00FA32AC"/>
    <w:rsid w:val="00FA3C39"/>
    <w:rsid w:val="00FA41EB"/>
    <w:rsid w:val="00FA7523"/>
    <w:rsid w:val="00FB6745"/>
    <w:rsid w:val="00FB73AE"/>
    <w:rsid w:val="00FC15AC"/>
    <w:rsid w:val="00FC1755"/>
    <w:rsid w:val="00FC2584"/>
    <w:rsid w:val="00FC3C16"/>
    <w:rsid w:val="00FC58C4"/>
    <w:rsid w:val="00FD0A5B"/>
    <w:rsid w:val="00FD101B"/>
    <w:rsid w:val="00FD194F"/>
    <w:rsid w:val="00FD4D29"/>
    <w:rsid w:val="00FD7135"/>
    <w:rsid w:val="00FD7C64"/>
    <w:rsid w:val="00FE0BB8"/>
    <w:rsid w:val="00FE2761"/>
    <w:rsid w:val="00FE425C"/>
    <w:rsid w:val="00FE52AE"/>
    <w:rsid w:val="00FE7B5A"/>
    <w:rsid w:val="00FE7FD9"/>
    <w:rsid w:val="00FF025C"/>
    <w:rsid w:val="00FF0DF6"/>
    <w:rsid w:val="00FF197C"/>
    <w:rsid w:val="00FF49EB"/>
    <w:rsid w:val="00FF4A4E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3F3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20DC"/>
    <w:pPr>
      <w:spacing w:after="120"/>
    </w:pPr>
    <w:rPr>
      <w:sz w:val="22"/>
    </w:rPr>
  </w:style>
  <w:style w:type="paragraph" w:styleId="Heading3">
    <w:name w:val="heading 3"/>
    <w:basedOn w:val="Headingapp"/>
    <w:next w:val="Normal"/>
    <w:qFormat/>
    <w:rsid w:val="00C856EC"/>
    <w:pPr>
      <w:spacing w:after="240"/>
      <w:outlineLvl w:val="2"/>
    </w:pPr>
  </w:style>
  <w:style w:type="paragraph" w:styleId="Heading4">
    <w:name w:val="heading 4"/>
    <w:basedOn w:val="Normal"/>
    <w:next w:val="Bulleteditem"/>
    <w:link w:val="Heading4Char"/>
    <w:qFormat/>
    <w:rsid w:val="002A20DC"/>
    <w:pPr>
      <w:keepNext/>
      <w:spacing w:before="120"/>
      <w:ind w:right="1440"/>
      <w:outlineLvl w:val="3"/>
    </w:pPr>
    <w:rPr>
      <w:rFonts w:ascii="Arial" w:hAnsi="Arial"/>
      <w:b/>
      <w:sz w:val="24"/>
      <w:szCs w:val="24"/>
    </w:rPr>
  </w:style>
  <w:style w:type="paragraph" w:styleId="Heading5">
    <w:name w:val="heading 5"/>
    <w:basedOn w:val="Normal"/>
    <w:next w:val="Normal"/>
    <w:qFormat/>
    <w:rsid w:val="002A20D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number">
    <w:name w:val="Chapter number"/>
    <w:basedOn w:val="Normal"/>
    <w:next w:val="Chaptertitle"/>
    <w:rsid w:val="002A20DC"/>
    <w:pPr>
      <w:keepNext/>
      <w:pageBreakBefore/>
    </w:pPr>
    <w:rPr>
      <w:rFonts w:ascii="Arial" w:hAnsi="Arial"/>
      <w:b/>
      <w:sz w:val="32"/>
    </w:rPr>
  </w:style>
  <w:style w:type="paragraph" w:customStyle="1" w:styleId="Chaptertitle">
    <w:name w:val="Chapter title"/>
    <w:basedOn w:val="Normal"/>
    <w:next w:val="Normal"/>
    <w:rsid w:val="002A20DC"/>
    <w:pPr>
      <w:spacing w:after="180"/>
    </w:pPr>
    <w:rPr>
      <w:rFonts w:ascii="Arial" w:hAnsi="Arial"/>
      <w:b/>
      <w:sz w:val="40"/>
    </w:rPr>
  </w:style>
  <w:style w:type="paragraph" w:customStyle="1" w:styleId="Bulleteditem">
    <w:name w:val="Bulleted item"/>
    <w:basedOn w:val="Normal"/>
    <w:rsid w:val="002A20DC"/>
    <w:pPr>
      <w:numPr>
        <w:numId w:val="1"/>
      </w:numPr>
    </w:pPr>
  </w:style>
  <w:style w:type="paragraph" w:styleId="Footer">
    <w:name w:val="footer"/>
    <w:basedOn w:val="Normal"/>
    <w:rsid w:val="002A20D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2A20DC"/>
    <w:pPr>
      <w:tabs>
        <w:tab w:val="center" w:pos="4320"/>
        <w:tab w:val="right" w:pos="8640"/>
      </w:tabs>
    </w:pPr>
  </w:style>
  <w:style w:type="paragraph" w:customStyle="1" w:styleId="Headingapp2">
    <w:name w:val="Heading app 2"/>
    <w:basedOn w:val="Heading5"/>
    <w:next w:val="Bulleteditem"/>
    <w:rsid w:val="002A20DC"/>
    <w:pPr>
      <w:keepNext/>
      <w:spacing w:before="120" w:after="120"/>
    </w:pPr>
    <w:rPr>
      <w:rFonts w:ascii="Arial" w:hAnsi="Arial"/>
      <w:bCs w:val="0"/>
      <w:i w:val="0"/>
      <w:iCs w:val="0"/>
      <w:sz w:val="24"/>
      <w:szCs w:val="20"/>
    </w:rPr>
  </w:style>
  <w:style w:type="character" w:customStyle="1" w:styleId="Heading4Char">
    <w:name w:val="Heading 4 Char"/>
    <w:link w:val="Heading4"/>
    <w:rsid w:val="002A20DC"/>
    <w:rPr>
      <w:rFonts w:ascii="Arial" w:hAnsi="Arial"/>
      <w:b/>
      <w:sz w:val="24"/>
      <w:szCs w:val="24"/>
      <w:lang w:val="en-US" w:eastAsia="en-US" w:bidi="ar-SA"/>
    </w:rPr>
  </w:style>
  <w:style w:type="paragraph" w:customStyle="1" w:styleId="Headingapp">
    <w:name w:val="Heading app"/>
    <w:basedOn w:val="Normal"/>
    <w:next w:val="Bulleteditem"/>
    <w:rsid w:val="00C856EC"/>
    <w:pPr>
      <w:pBdr>
        <w:bottom w:val="single" w:sz="12" w:space="1" w:color="808080"/>
      </w:pBdr>
      <w:spacing w:before="120"/>
    </w:pPr>
    <w:rPr>
      <w:rFonts w:ascii="Arial" w:hAnsi="Arial"/>
      <w:b/>
      <w:noProof/>
      <w:sz w:val="28"/>
    </w:rPr>
  </w:style>
  <w:style w:type="paragraph" w:styleId="BalloonText">
    <w:name w:val="Balloon Text"/>
    <w:basedOn w:val="Normal"/>
    <w:link w:val="BalloonTextChar"/>
    <w:rsid w:val="002F2C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2C2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046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\Dropbox\JavaScript%20(5th%20Ed)\Manuscript\Murach%20tex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Murach text.dotx</Template>
  <TotalTime>0</TotalTime>
  <Pages>16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2024-03-07T19:03:00Z</dcterms:created>
  <dcterms:modified xsi:type="dcterms:W3CDTF">2024-03-07T23:00:00Z</dcterms:modified>
</cp:coreProperties>
</file>